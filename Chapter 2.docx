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E886" w14:textId="2B64B7EE" w:rsidR="002C54D3" w:rsidRPr="002C54D3" w:rsidRDefault="001719D7" w:rsidP="001719D7">
      <w:pPr>
        <w:pStyle w:val="ChapterTitle"/>
      </w:pPr>
      <w:r>
        <w:t xml:space="preserve">Chapter </w:t>
      </w:r>
      <w:r w:rsidR="006A1060">
        <w:t>2</w:t>
      </w:r>
      <w:r>
        <w:t xml:space="preserve">: </w:t>
      </w:r>
      <w:r w:rsidR="006A1060" w:rsidRPr="006A1060">
        <w:t>Probabilit</w:t>
      </w:r>
      <w:r w:rsidR="004E2867">
        <w:t>y</w:t>
      </w:r>
      <w:r w:rsidR="006A1060" w:rsidRPr="006A1060">
        <w:t xml:space="preserve"> </w:t>
      </w:r>
      <w:r w:rsidR="004E2867">
        <w:t>Distributions us</w:t>
      </w:r>
      <w:r w:rsidR="006A1060" w:rsidRPr="006A1060">
        <w:t>ing PyTorch</w:t>
      </w:r>
    </w:p>
    <w:p w14:paraId="488CD3A9" w14:textId="77777777" w:rsidR="009E1245" w:rsidRPr="009E1245" w:rsidRDefault="009E1245" w:rsidP="001416B2">
      <w:pPr>
        <w:pStyle w:val="BodyTextFirst"/>
        <w:rPr>
          <w:rFonts w:ascii="Arial" w:hAnsi="Arial" w:cs="Arial"/>
          <w:b/>
          <w:sz w:val="28"/>
          <w:szCs w:val="28"/>
        </w:rPr>
      </w:pPr>
      <w:r w:rsidRPr="009E1245">
        <w:rPr>
          <w:rFonts w:ascii="Arial" w:hAnsi="Arial" w:cs="Arial"/>
          <w:b/>
          <w:sz w:val="28"/>
          <w:szCs w:val="28"/>
        </w:rPr>
        <w:t>Introduction</w:t>
      </w:r>
    </w:p>
    <w:p w14:paraId="54F93CDF" w14:textId="45744850" w:rsidR="00B632F7" w:rsidRDefault="002B56DF" w:rsidP="00E2544D">
      <w:pPr>
        <w:pStyle w:val="BodyTextFirst"/>
        <w:ind w:firstLine="720"/>
      </w:pPr>
      <w:r>
        <w:t xml:space="preserve">Probability and random variable are integral part of computation in a graph computing platform like PyTorch. Understanding of the probability and associated concepts are essential. In this chapter we are going to cover probability distributions, and implementation using PyTorch and to interpret the results from the test. In probability and statistics, the random variable is also known as a stochastic variable whose outcome is dependent on a purely stochastic phenomenon, or random phenomenon. There are different types of probability distribution such as normal distribution, binomial distribution, multinomial distribution, Bernoulli distribution etc. each statistical distribution has </w:t>
      </w:r>
      <w:r w:rsidR="00A3486F">
        <w:t>its</w:t>
      </w:r>
      <w:r>
        <w:t xml:space="preserve"> own properties. </w:t>
      </w:r>
    </w:p>
    <w:p w14:paraId="2C63125E" w14:textId="1A30F2F2" w:rsidR="00AE519C" w:rsidRDefault="004B741C" w:rsidP="00AE519C">
      <w:pPr>
        <w:pStyle w:val="Heading2"/>
      </w:pPr>
      <w:r>
        <w:t>Problem</w:t>
      </w:r>
      <w:r w:rsidR="00AE519C">
        <w:t>:</w:t>
      </w:r>
    </w:p>
    <w:p w14:paraId="604C62CB" w14:textId="32829D75" w:rsidR="004B741C" w:rsidRDefault="001C7C61" w:rsidP="001B2438">
      <w:pPr>
        <w:pStyle w:val="BodyTextFirst"/>
        <w:ind w:firstLine="720"/>
      </w:pPr>
      <w:r>
        <w:t xml:space="preserve">Weight initialization is an important task in training a neural network and </w:t>
      </w:r>
      <w:r w:rsidR="001B2438">
        <w:t>any kind of deep learning models such as convolutional neural network (CNN), deep neural network (DNN) and recurrent neural network (RNN). The question always remains how we initialize the weights.</w:t>
      </w:r>
      <w:r w:rsidR="001C690B">
        <w:t xml:space="preserve"> </w:t>
      </w:r>
    </w:p>
    <w:p w14:paraId="3DDEDA4E" w14:textId="36AF58B2" w:rsidR="004B741C" w:rsidRDefault="004B741C" w:rsidP="004B741C">
      <w:pPr>
        <w:pStyle w:val="Heading2"/>
      </w:pPr>
      <w:r>
        <w:t>Solution:</w:t>
      </w:r>
    </w:p>
    <w:p w14:paraId="20C59B0D" w14:textId="19C496D7" w:rsidR="004B741C" w:rsidRDefault="001B2438" w:rsidP="00023F64">
      <w:pPr>
        <w:pStyle w:val="BodyTextFirst"/>
        <w:ind w:firstLine="720"/>
      </w:pPr>
      <w:r>
        <w:t xml:space="preserve">Weight initialization can be done by using various methods, including random weight initialization, weight initialization based on a distribution, if it is distribution, it can be done using uniform distribution, Bernoulli distribution, multinomial distribution and normal distribution. How to do it using PyTorch is explained below. </w:t>
      </w:r>
    </w:p>
    <w:p w14:paraId="61F37C6D" w14:textId="15EB7566" w:rsidR="004B741C" w:rsidRDefault="004B741C" w:rsidP="004B741C">
      <w:pPr>
        <w:pStyle w:val="Heading2"/>
      </w:pPr>
      <w:r>
        <w:t>How It works:</w:t>
      </w:r>
    </w:p>
    <w:p w14:paraId="05037A16" w14:textId="77225452" w:rsidR="004B741C" w:rsidRDefault="00D46673" w:rsidP="00023F64">
      <w:pPr>
        <w:pStyle w:val="BodyTextFirst"/>
        <w:ind w:firstLine="720"/>
      </w:pPr>
      <w:r>
        <w:t>For execution of neural network</w:t>
      </w:r>
      <w:r w:rsidR="00023F64">
        <w:t xml:space="preserve">, a set of initial weight need to be passed to the back-propagation layer to compute the loss function and hence the accuracy can be calculated. The selection of a method depends on data type, kind of task and optimization required for the model. Here we are going to </w:t>
      </w:r>
      <w:r w:rsidR="003E6374">
        <w:t>look</w:t>
      </w:r>
      <w:r w:rsidR="00023F64">
        <w:t xml:space="preserve"> at all types of approaches to initialize weights.</w:t>
      </w:r>
    </w:p>
    <w:p w14:paraId="7EE70583" w14:textId="48FC7648" w:rsidR="00023F64" w:rsidRDefault="003E6374" w:rsidP="00023F64">
      <w:pPr>
        <w:pStyle w:val="BodyTextFirst"/>
        <w:ind w:firstLine="720"/>
      </w:pPr>
      <w:r>
        <w:t>If the use case requires to reproduce the same set of results again to maintain consistency, then manual seed need to be set.</w:t>
      </w:r>
      <w:r w:rsidR="00365E26">
        <w:t xml:space="preserve"> </w:t>
      </w:r>
    </w:p>
    <w:p w14:paraId="18527808" w14:textId="37954B4E" w:rsidR="00365E26" w:rsidRDefault="00365E26" w:rsidP="00365E26">
      <w:pPr>
        <w:pStyle w:val="BodyTextFirst"/>
      </w:pPr>
      <w:r>
        <w:rPr>
          <w:noProof/>
        </w:rPr>
        <w:drawing>
          <wp:inline distT="0" distB="0" distL="0" distR="0" wp14:anchorId="5A52918B" wp14:editId="03538EAE">
            <wp:extent cx="5731510" cy="2550160"/>
            <wp:effectExtent l="0" t="0" r="2540" b="2540"/>
            <wp:docPr id="40" name="Picture 4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B46800.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7576BB9D" w14:textId="1169C8AD" w:rsidR="00365E26" w:rsidRDefault="00365E26" w:rsidP="00365E26">
      <w:pPr>
        <w:pStyle w:val="BodyTextFirst"/>
      </w:pPr>
      <w:r>
        <w:lastRenderedPageBreak/>
        <w:t>The seed value can be customized, the random number is getting generated purely based on chance. The random numbers can also be generated from a statistical distribution. The probability density function of the continuous uniform distribution is defined by the following formula.</w:t>
      </w:r>
    </w:p>
    <w:p w14:paraId="2244579C" w14:textId="5723B041" w:rsidR="00365E26" w:rsidRDefault="00365E26" w:rsidP="00365E26">
      <w:pPr>
        <w:pStyle w:val="BodyTextFirst"/>
      </w:pPr>
      <w:r>
        <w:rPr>
          <w:noProof/>
        </w:rPr>
        <w:drawing>
          <wp:inline distT="0" distB="0" distL="0" distR="0" wp14:anchorId="0F2D99D0" wp14:editId="366DADCE">
            <wp:extent cx="2495678" cy="685835"/>
            <wp:effectExtent l="0" t="0" r="0" b="0"/>
            <wp:docPr id="42" name="Picture 42"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B45E1A.tmp"/>
                    <pic:cNvPicPr/>
                  </pic:nvPicPr>
                  <pic:blipFill>
                    <a:blip r:embed="rId6">
                      <a:extLst>
                        <a:ext uri="{28A0092B-C50C-407E-A947-70E740481C1C}">
                          <a14:useLocalDpi xmlns:a14="http://schemas.microsoft.com/office/drawing/2010/main" val="0"/>
                        </a:ext>
                      </a:extLst>
                    </a:blip>
                    <a:stretch>
                      <a:fillRect/>
                    </a:stretch>
                  </pic:blipFill>
                  <pic:spPr>
                    <a:xfrm>
                      <a:off x="0" y="0"/>
                      <a:ext cx="2495678" cy="685835"/>
                    </a:xfrm>
                    <a:prstGeom prst="rect">
                      <a:avLst/>
                    </a:prstGeom>
                  </pic:spPr>
                </pic:pic>
              </a:graphicData>
            </a:graphic>
          </wp:inline>
        </w:drawing>
      </w:r>
    </w:p>
    <w:p w14:paraId="277DEE45" w14:textId="0E13635F" w:rsidR="00365E26" w:rsidRDefault="00365E26" w:rsidP="00365E26">
      <w:pPr>
        <w:pStyle w:val="BodyTextFirst"/>
      </w:pPr>
    </w:p>
    <w:p w14:paraId="18D7E4AB" w14:textId="610ECB71" w:rsidR="00365E26" w:rsidRDefault="00365E26" w:rsidP="00365E26">
      <w:pPr>
        <w:pStyle w:val="BodyTextFirst"/>
      </w:pPr>
      <w:r>
        <w:t>Where the function of x has two points a and b, a is the start point and b is the end. In continuous uniform distribution each number has equal chance of getting selected.</w:t>
      </w:r>
      <w:r w:rsidR="00906595">
        <w:t xml:space="preserve"> In the following example start is 0 and end is 1, between those two digits all the 16 elements are selected randomly.</w:t>
      </w:r>
    </w:p>
    <w:p w14:paraId="1B1ACE35" w14:textId="0F9F8F16" w:rsidR="00365E26" w:rsidRDefault="00365E26" w:rsidP="00365E26">
      <w:pPr>
        <w:pStyle w:val="BodyTextFirst"/>
      </w:pPr>
      <w:r>
        <w:rPr>
          <w:noProof/>
        </w:rPr>
        <w:drawing>
          <wp:inline distT="0" distB="0" distL="0" distR="0" wp14:anchorId="6E0CDCDB" wp14:editId="2F0B0786">
            <wp:extent cx="5731510" cy="1035050"/>
            <wp:effectExtent l="0" t="0" r="2540" b="0"/>
            <wp:docPr id="43" name="Picture 4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B462E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035050"/>
                    </a:xfrm>
                    <a:prstGeom prst="rect">
                      <a:avLst/>
                    </a:prstGeom>
                  </pic:spPr>
                </pic:pic>
              </a:graphicData>
            </a:graphic>
          </wp:inline>
        </w:drawing>
      </w:r>
    </w:p>
    <w:p w14:paraId="7740FB15" w14:textId="12ED4865" w:rsidR="00906595" w:rsidRDefault="00906595" w:rsidP="00365E26">
      <w:pPr>
        <w:pStyle w:val="BodyTextFirst"/>
      </w:pPr>
    </w:p>
    <w:p w14:paraId="33FF1698" w14:textId="43D05E76" w:rsidR="00906595" w:rsidRDefault="00587F76" w:rsidP="00365E26">
      <w:pPr>
        <w:pStyle w:val="BodyTextFirst"/>
      </w:pPr>
      <w:r>
        <w:t xml:space="preserve">In statistics the </w:t>
      </w:r>
      <w:r w:rsidR="00DE3A9C">
        <w:t>Bernoulli distribution is considered as the discrete probability distribution, which has two possible outcomes, if the event happens then the value will be 1 and if the event does not happen then the value would be 0. For discrete probability distribution we calculate probability mass function instead of probability density function. The probability mass function would look like as below formula.</w:t>
      </w:r>
    </w:p>
    <w:p w14:paraId="2BC4BC45" w14:textId="570A0941" w:rsidR="00DE3A9C" w:rsidRDefault="00DE3A9C" w:rsidP="00365E26">
      <w:pPr>
        <w:pStyle w:val="BodyTextFirst"/>
      </w:pPr>
      <w:r>
        <w:rPr>
          <w:noProof/>
        </w:rPr>
        <w:drawing>
          <wp:inline distT="0" distB="0" distL="0" distR="0" wp14:anchorId="3711ECA3" wp14:editId="6175F0EF">
            <wp:extent cx="1676486" cy="393720"/>
            <wp:effectExtent l="0" t="0" r="0" b="6350"/>
            <wp:docPr id="44" name="Picture 44"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B4FCCB.tmp"/>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1676486" cy="393720"/>
                    </a:xfrm>
                    <a:prstGeom prst="rect">
                      <a:avLst/>
                    </a:prstGeom>
                  </pic:spPr>
                </pic:pic>
              </a:graphicData>
            </a:graphic>
          </wp:inline>
        </w:drawing>
      </w:r>
    </w:p>
    <w:p w14:paraId="42113833" w14:textId="04A8F651" w:rsidR="00DE3A9C" w:rsidRDefault="00DE3A9C" w:rsidP="00365E26">
      <w:pPr>
        <w:pStyle w:val="BodyTextFirst"/>
      </w:pPr>
    </w:p>
    <w:p w14:paraId="60FE2DB5" w14:textId="258FA192" w:rsidR="00DE3A9C" w:rsidRDefault="003F5335" w:rsidP="00365E26">
      <w:pPr>
        <w:pStyle w:val="BodyTextFirst"/>
      </w:pPr>
      <w:r>
        <w:t>From the Bernoulli distribution we will create sample tensors by considering the uniform distribution of size 4 and 4 in a matrix format as below.</w:t>
      </w:r>
    </w:p>
    <w:p w14:paraId="12361E8E" w14:textId="0717BDFE" w:rsidR="003F5335" w:rsidRDefault="00560F80" w:rsidP="00365E26">
      <w:pPr>
        <w:pStyle w:val="BodyTextFirst"/>
      </w:pPr>
      <w:r>
        <w:rPr>
          <w:noProof/>
        </w:rPr>
        <w:drawing>
          <wp:inline distT="0" distB="0" distL="0" distR="0" wp14:anchorId="726EE1DA" wp14:editId="046A8FB5">
            <wp:extent cx="5731510" cy="1018540"/>
            <wp:effectExtent l="0" t="0" r="2540" b="0"/>
            <wp:docPr id="45" name="Picture 4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B4CEBD.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34E06555" w14:textId="1F9C403A" w:rsidR="00560F80" w:rsidRDefault="00560F80" w:rsidP="00365E26">
      <w:pPr>
        <w:pStyle w:val="BodyTextFirst"/>
      </w:pPr>
    </w:p>
    <w:p w14:paraId="4A92B498" w14:textId="2C2A4D97" w:rsidR="0072139D" w:rsidRDefault="00F114D3" w:rsidP="00365E26">
      <w:pPr>
        <w:pStyle w:val="BodyTextFirst"/>
      </w:pPr>
      <w:r>
        <w:t>Generation of sample random values from the multinomial distribution is defined by the following script.</w:t>
      </w:r>
      <w:r w:rsidR="0072139D">
        <w:t xml:space="preserve"> From a multinomial distribution we can choose with replacement and without replacement. By default, multinomial function picks up without replacement and returns the result as index position for the tensors. If we need to run it with replacement, then we need to specify that while sampling.</w:t>
      </w:r>
    </w:p>
    <w:p w14:paraId="4858BC73" w14:textId="0D792AC1" w:rsidR="00560F80" w:rsidRDefault="0072139D" w:rsidP="00365E26">
      <w:pPr>
        <w:pStyle w:val="BodyTextFirst"/>
      </w:pPr>
      <w:r>
        <w:t xml:space="preserve"> </w:t>
      </w:r>
      <w:r w:rsidR="00BB4B5C">
        <w:rPr>
          <w:noProof/>
        </w:rPr>
        <w:drawing>
          <wp:inline distT="0" distB="0" distL="0" distR="0" wp14:anchorId="276F1926" wp14:editId="78AC850D">
            <wp:extent cx="5731510" cy="1571625"/>
            <wp:effectExtent l="0" t="0" r="2540" b="9525"/>
            <wp:docPr id="46" name="Picture 4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B499D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14:paraId="7C69D84B" w14:textId="039BBF91" w:rsidR="00BB4B5C" w:rsidRDefault="00BB4B5C" w:rsidP="00365E26">
      <w:pPr>
        <w:pStyle w:val="BodyTextFirst"/>
      </w:pPr>
    </w:p>
    <w:p w14:paraId="0910DD25" w14:textId="383A6EF8" w:rsidR="00BB4B5C" w:rsidRDefault="00BB4B5C" w:rsidP="00365E26">
      <w:pPr>
        <w:pStyle w:val="BodyTextFirst"/>
      </w:pPr>
      <w:r>
        <w:lastRenderedPageBreak/>
        <w:t>Sampling from multinomial distribution with replacement returns the tensors index values.</w:t>
      </w:r>
    </w:p>
    <w:p w14:paraId="34BFF5F6" w14:textId="5AE53D89" w:rsidR="00BB4B5C" w:rsidRDefault="00BB4B5C" w:rsidP="00365E26">
      <w:pPr>
        <w:pStyle w:val="BodyTextFirst"/>
      </w:pPr>
      <w:r>
        <w:rPr>
          <w:noProof/>
        </w:rPr>
        <w:drawing>
          <wp:inline distT="0" distB="0" distL="0" distR="0" wp14:anchorId="5E603A85" wp14:editId="6744F12D">
            <wp:extent cx="5731510" cy="1029970"/>
            <wp:effectExtent l="0" t="0" r="2540" b="0"/>
            <wp:docPr id="47" name="Picture 4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B47414.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029970"/>
                    </a:xfrm>
                    <a:prstGeom prst="rect">
                      <a:avLst/>
                    </a:prstGeom>
                  </pic:spPr>
                </pic:pic>
              </a:graphicData>
            </a:graphic>
          </wp:inline>
        </w:drawing>
      </w:r>
    </w:p>
    <w:p w14:paraId="2776AA15" w14:textId="2B419309" w:rsidR="00BB4B5C" w:rsidRDefault="00BB4B5C" w:rsidP="00365E26">
      <w:pPr>
        <w:pStyle w:val="BodyTextFirst"/>
      </w:pPr>
    </w:p>
    <w:p w14:paraId="0DB29C23" w14:textId="12D5CDB4" w:rsidR="00BB4B5C" w:rsidRDefault="002F4F9B" w:rsidP="00365E26">
      <w:pPr>
        <w:pStyle w:val="BodyTextFirst"/>
      </w:pPr>
      <w:r>
        <w:t>The weight initialization from the normal distribution is a method which is used in fitting a neural network, fitting a deep neural network and CNN and RNN too. Let’s have a look at the process of creating a set of random weights generated from a normal distribution.</w:t>
      </w:r>
    </w:p>
    <w:p w14:paraId="2F41390D" w14:textId="41863B63" w:rsidR="002F4F9B" w:rsidRDefault="002F4F9B" w:rsidP="00365E26">
      <w:pPr>
        <w:pStyle w:val="BodyTextFirst"/>
      </w:pPr>
      <w:r>
        <w:rPr>
          <w:noProof/>
        </w:rPr>
        <w:drawing>
          <wp:inline distT="0" distB="0" distL="0" distR="0" wp14:anchorId="12529CEC" wp14:editId="3B54DBEF">
            <wp:extent cx="5731510" cy="2550795"/>
            <wp:effectExtent l="0" t="0" r="2540" b="1905"/>
            <wp:docPr id="48" name="Picture 4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B4EE5B.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55A11D74" w14:textId="77777777" w:rsidR="002F4F9B" w:rsidRDefault="002F4F9B" w:rsidP="00365E26">
      <w:pPr>
        <w:pStyle w:val="BodyTextFirst"/>
      </w:pPr>
    </w:p>
    <w:p w14:paraId="32666697" w14:textId="77777777" w:rsidR="004B7B88" w:rsidRDefault="004B7B88" w:rsidP="004B7B88">
      <w:pPr>
        <w:pStyle w:val="Heading2"/>
      </w:pPr>
      <w:r>
        <w:t>Problem:</w:t>
      </w:r>
    </w:p>
    <w:p w14:paraId="1D7A87DF" w14:textId="17A2B712" w:rsidR="004B7B88" w:rsidRDefault="00326413" w:rsidP="004B7B88">
      <w:pPr>
        <w:pStyle w:val="BodyTextFirst"/>
        <w:ind w:firstLine="720"/>
      </w:pPr>
      <w:r>
        <w:t>What is variable in PyTorch, how it is defined and what is random variable in PyTorch.</w:t>
      </w:r>
    </w:p>
    <w:p w14:paraId="00BB47C3" w14:textId="77777777" w:rsidR="004B7B88" w:rsidRDefault="004B7B88" w:rsidP="004B7B88">
      <w:pPr>
        <w:pStyle w:val="Heading2"/>
      </w:pPr>
      <w:r>
        <w:t>Solution:</w:t>
      </w:r>
    </w:p>
    <w:p w14:paraId="57548EB4" w14:textId="1AA6A143" w:rsidR="002E51B8" w:rsidRDefault="00326413" w:rsidP="004B7B88">
      <w:pPr>
        <w:pStyle w:val="BodyTextFirst"/>
        <w:ind w:firstLine="720"/>
      </w:pPr>
      <w:r>
        <w:t xml:space="preserve">In PyTorch the </w:t>
      </w:r>
      <w:r w:rsidR="002E51B8">
        <w:t>algorithms</w:t>
      </w:r>
      <w:r>
        <w:t xml:space="preserve"> </w:t>
      </w:r>
      <w:r w:rsidR="002E51B8">
        <w:t>are</w:t>
      </w:r>
      <w:r>
        <w:t xml:space="preserve"> represented as </w:t>
      </w:r>
      <w:r w:rsidR="002E51B8">
        <w:t>computational graph</w:t>
      </w:r>
      <w:r w:rsidR="004B7B88">
        <w:t>.</w:t>
      </w:r>
      <w:r w:rsidR="002E51B8">
        <w:t xml:space="preserve"> A variable is considered as a representation around the tensor object, corresponding gradients and a reference to the function from where it is created. For the sake of simplicity gradients are considered as slope of the function. The slope of the function can be computed by the derivative of the function with respect to the parameters that are present in the function. For </w:t>
      </w:r>
      <w:r w:rsidR="00DA0ABB">
        <w:t>example,</w:t>
      </w:r>
      <w:r w:rsidR="002E51B8">
        <w:t xml:space="preserve"> in case of linear regression</w:t>
      </w:r>
      <w:r w:rsidR="00DA0ABB">
        <w:t xml:space="preserve"> (Y = W*X + Alpha)</w:t>
      </w:r>
      <w:r w:rsidR="002E51B8">
        <w:t xml:space="preserve"> representation the variable would look like the one shown in the graph below.</w:t>
      </w:r>
      <w:r w:rsidR="00F13D0E">
        <w:t xml:space="preserve"> PyTorch variable is basically a node in a computational graph, which stores data and gradient.</w:t>
      </w:r>
    </w:p>
    <w:p w14:paraId="5243EC2A" w14:textId="5BF4ACCD" w:rsidR="002E51B8" w:rsidRDefault="002E51B8" w:rsidP="004B7B88">
      <w:pPr>
        <w:pStyle w:val="BodyTextFirst"/>
        <w:ind w:firstLine="720"/>
      </w:pPr>
    </w:p>
    <w:p w14:paraId="1B3E14CC" w14:textId="1BAE6110" w:rsidR="002E51B8" w:rsidRDefault="002E51B8" w:rsidP="004B7B88">
      <w:pPr>
        <w:pStyle w:val="BodyTextFirst"/>
        <w:ind w:firstLine="720"/>
      </w:pPr>
    </w:p>
    <w:p w14:paraId="0C13A03A" w14:textId="25B0EA11" w:rsidR="002E51B8" w:rsidRDefault="00DA0ABB" w:rsidP="004B7B88">
      <w:pPr>
        <w:pStyle w:val="BodyTextFirst"/>
        <w:ind w:firstLine="720"/>
      </w:pPr>
      <w:r>
        <w:rPr>
          <w:noProof/>
        </w:rPr>
        <mc:AlternateContent>
          <mc:Choice Requires="wps">
            <w:drawing>
              <wp:anchor distT="0" distB="0" distL="114300" distR="114300" simplePos="0" relativeHeight="251661312" behindDoc="0" locked="0" layoutInCell="1" allowOverlap="1" wp14:anchorId="3DAD6202" wp14:editId="1909026F">
                <wp:simplePos x="0" y="0"/>
                <wp:positionH relativeFrom="column">
                  <wp:posOffset>4762500</wp:posOffset>
                </wp:positionH>
                <wp:positionV relativeFrom="paragraph">
                  <wp:posOffset>84455</wp:posOffset>
                </wp:positionV>
                <wp:extent cx="476250" cy="444500"/>
                <wp:effectExtent l="0" t="0" r="19050" b="12700"/>
                <wp:wrapNone/>
                <wp:docPr id="54" name="Oval 54"/>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987B378" w14:textId="01372CDD" w:rsidR="00DA0ABB" w:rsidRPr="00DA0ABB" w:rsidRDefault="00DA0ABB" w:rsidP="00DA0ABB">
                            <w:pPr>
                              <w:jc w:val="center"/>
                              <w:rPr>
                                <w:lang w:val="en-IN"/>
                              </w:rPr>
                            </w:pPr>
                            <w:r>
                              <w:rPr>
                                <w:lang w:val="en-IN"/>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D6202" id="Oval 54" o:spid="_x0000_s1026" style="position:absolute;left:0;text-align:left;margin-left:375pt;margin-top:6.65pt;width:37.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" fillcolor="white [3201]" strokecolor="#4f81bd [3204]" strokeweight="2pt">
                <v:textbox>
                  <w:txbxContent>
                    <w:p w14:paraId="0987B378" w14:textId="01372CDD" w:rsidR="00DA0ABB" w:rsidRPr="00DA0ABB" w:rsidRDefault="00DA0ABB" w:rsidP="00DA0ABB">
                      <w:pPr>
                        <w:jc w:val="center"/>
                        <w:rPr>
                          <w:lang w:val="en-IN"/>
                        </w:rPr>
                      </w:pPr>
                      <w:r>
                        <w:rPr>
                          <w:lang w:val="en-IN"/>
                        </w:rPr>
                        <w:t>W</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6A7A032" wp14:editId="684F530A">
                <wp:simplePos x="0" y="0"/>
                <wp:positionH relativeFrom="column">
                  <wp:posOffset>209550</wp:posOffset>
                </wp:positionH>
                <wp:positionV relativeFrom="paragraph">
                  <wp:posOffset>127000</wp:posOffset>
                </wp:positionV>
                <wp:extent cx="476250" cy="444500"/>
                <wp:effectExtent l="0" t="0" r="19050" b="12700"/>
                <wp:wrapNone/>
                <wp:docPr id="52" name="Oval 52"/>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7A18E9D" w14:textId="08D161CF" w:rsidR="00DA0ABB" w:rsidRPr="00DA0ABB" w:rsidRDefault="00DA0ABB" w:rsidP="00DA0ABB">
                            <w:pPr>
                              <w:jc w:val="center"/>
                              <w:rPr>
                                <w:lang w:val="en-IN"/>
                              </w:rPr>
                            </w:pPr>
                            <w:r>
                              <w:rPr>
                                <w:lang w:val="en-IN"/>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7A032" id="Oval 52" o:spid="_x0000_s1027" style="position:absolute;left:0;text-align:left;margin-left:16.5pt;margin-top:10pt;width:37.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" fillcolor="white [3201]" strokecolor="#4f81bd [3204]" strokeweight="2pt">
                <v:textbox>
                  <w:txbxContent>
                    <w:p w14:paraId="77A18E9D" w14:textId="08D161CF" w:rsidR="00DA0ABB" w:rsidRPr="00DA0ABB" w:rsidRDefault="00DA0ABB" w:rsidP="00DA0ABB">
                      <w:pPr>
                        <w:jc w:val="center"/>
                        <w:rPr>
                          <w:lang w:val="en-IN"/>
                        </w:rPr>
                      </w:pPr>
                      <w:r>
                        <w:rPr>
                          <w:lang w:val="en-IN"/>
                        </w:rPr>
                        <w:t>Y</w:t>
                      </w:r>
                    </w:p>
                  </w:txbxContent>
                </v:textbox>
              </v:oval>
            </w:pict>
          </mc:Fallback>
        </mc:AlternateContent>
      </w:r>
    </w:p>
    <w:p w14:paraId="76CC2617" w14:textId="463810BE" w:rsidR="002E51B8" w:rsidRDefault="00DA0ABB" w:rsidP="004B7B88">
      <w:pPr>
        <w:pStyle w:val="BodyTextFirst"/>
        <w:ind w:firstLine="720"/>
      </w:pPr>
      <w:r>
        <w:rPr>
          <w:noProof/>
        </w:rPr>
        <mc:AlternateContent>
          <mc:Choice Requires="wps">
            <w:drawing>
              <wp:anchor distT="0" distB="0" distL="114300" distR="114300" simplePos="0" relativeHeight="251665408" behindDoc="0" locked="0" layoutInCell="1" allowOverlap="1" wp14:anchorId="7725BCA0" wp14:editId="12F495A8">
                <wp:simplePos x="0" y="0"/>
                <wp:positionH relativeFrom="column">
                  <wp:posOffset>3879850</wp:posOffset>
                </wp:positionH>
                <wp:positionV relativeFrom="paragraph">
                  <wp:posOffset>100965</wp:posOffset>
                </wp:positionV>
                <wp:extent cx="869950" cy="285750"/>
                <wp:effectExtent l="38100" t="0" r="25400" b="76200"/>
                <wp:wrapNone/>
                <wp:docPr id="57" name="Straight Arrow Connector 57"/>
                <wp:cNvGraphicFramePr/>
                <a:graphic xmlns:a="http://schemas.openxmlformats.org/drawingml/2006/main">
                  <a:graphicData uri="http://schemas.microsoft.com/office/word/2010/wordprocessingShape">
                    <wps:wsp>
                      <wps:cNvCnPr/>
                      <wps:spPr>
                        <a:xfrm flipH="1">
                          <a:off x="0" y="0"/>
                          <a:ext cx="869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89C0C5" id="_x0000_t32" coordsize="21600,21600" o:spt="32" o:oned="t" path="m,l21600,21600e" filled="f">
                <v:path arrowok="t" fillok="f" o:connecttype="none"/>
                <o:lock v:ext="edit" shapetype="t"/>
              </v:shapetype>
              <v:shape id="Straight Arrow Connector 57" o:spid="_x0000_s1026" type="#_x0000_t32" style="position:absolute;margin-left:305.5pt;margin-top:7.95pt;width:68.5pt;height:2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" strokecolor="#4579b8 [3044]">
                <v:stroke endarrow="block"/>
              </v:shape>
            </w:pict>
          </mc:Fallback>
        </mc:AlternateContent>
      </w:r>
    </w:p>
    <w:p w14:paraId="371DB9C4" w14:textId="47858C62" w:rsidR="002E51B8" w:rsidRDefault="00DA0ABB" w:rsidP="004B7B88">
      <w:pPr>
        <w:pStyle w:val="BodyTextFirst"/>
        <w:ind w:firstLine="720"/>
      </w:pPr>
      <w:r>
        <w:rPr>
          <w:noProof/>
        </w:rPr>
        <mc:AlternateContent>
          <mc:Choice Requires="wps">
            <w:drawing>
              <wp:anchor distT="0" distB="0" distL="114300" distR="114300" simplePos="0" relativeHeight="251676672" behindDoc="0" locked="0" layoutInCell="1" allowOverlap="1" wp14:anchorId="69675807" wp14:editId="23B7FFE7">
                <wp:simplePos x="0" y="0"/>
                <wp:positionH relativeFrom="column">
                  <wp:posOffset>685800</wp:posOffset>
                </wp:positionH>
                <wp:positionV relativeFrom="paragraph">
                  <wp:posOffset>17780</wp:posOffset>
                </wp:positionV>
                <wp:extent cx="247650" cy="158750"/>
                <wp:effectExtent l="38100" t="38100" r="19050" b="31750"/>
                <wp:wrapNone/>
                <wp:docPr id="65" name="Straight Arrow Connector 65"/>
                <wp:cNvGraphicFramePr/>
                <a:graphic xmlns:a="http://schemas.openxmlformats.org/drawingml/2006/main">
                  <a:graphicData uri="http://schemas.microsoft.com/office/word/2010/wordprocessingShape">
                    <wps:wsp>
                      <wps:cNvCnPr/>
                      <wps:spPr>
                        <a:xfrm flipH="1" flipV="1">
                          <a:off x="0" y="0"/>
                          <a:ext cx="24765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E12C4" id="Straight Arrow Connector 65" o:spid="_x0000_s1026" type="#_x0000_t32" style="position:absolute;margin-left:54pt;margin-top:1.4pt;width:19.5pt;height:1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B1AC18D" wp14:editId="0A131691">
                <wp:simplePos x="0" y="0"/>
                <wp:positionH relativeFrom="column">
                  <wp:posOffset>939800</wp:posOffset>
                </wp:positionH>
                <wp:positionV relativeFrom="paragraph">
                  <wp:posOffset>49530</wp:posOffset>
                </wp:positionV>
                <wp:extent cx="330200" cy="342900"/>
                <wp:effectExtent l="0" t="0" r="12700" b="19050"/>
                <wp:wrapNone/>
                <wp:docPr id="64" name="Dodecagon 64"/>
                <wp:cNvGraphicFramePr/>
                <a:graphic xmlns:a="http://schemas.openxmlformats.org/drawingml/2006/main">
                  <a:graphicData uri="http://schemas.microsoft.com/office/word/2010/wordprocessingShape">
                    <wps:wsp>
                      <wps:cNvSpPr/>
                      <wps:spPr>
                        <a:xfrm>
                          <a:off x="0" y="0"/>
                          <a:ext cx="330200" cy="342900"/>
                        </a:xfrm>
                        <a:prstGeom prst="dodecagon">
                          <a:avLst/>
                        </a:prstGeom>
                      </wps:spPr>
                      <wps:style>
                        <a:lnRef idx="2">
                          <a:schemeClr val="dk1"/>
                        </a:lnRef>
                        <a:fillRef idx="1">
                          <a:schemeClr val="lt1"/>
                        </a:fillRef>
                        <a:effectRef idx="0">
                          <a:schemeClr val="dk1"/>
                        </a:effectRef>
                        <a:fontRef idx="minor">
                          <a:schemeClr val="dk1"/>
                        </a:fontRef>
                      </wps:style>
                      <wps:txbx>
                        <w:txbxContent>
                          <w:p w14:paraId="67D48C44" w14:textId="7CE9686C" w:rsidR="00DA0ABB" w:rsidRPr="00DA0ABB" w:rsidRDefault="00DA0ABB" w:rsidP="00DA0ABB">
                            <w:pPr>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AC18D" id="Dodecagon 64" o:spid="_x0000_s1028" style="position:absolute;left:0;text-align:left;margin-left:74pt;margin-top:3.9pt;width:2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2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" adj="-11796480,,5400" path="m,125508l44241,45942,120859,r88482,l285959,45942r44241,79566l330200,217392r-44241,79566l209341,342900r-88482,l44241,296958,,217392,,125508xe" fillcolor="white [3201]" strokecolor="black [3200]" strokeweight="2pt">
                <v:stroke joinstyle="miter"/>
                <v:formulas/>
                <v:path arrowok="t" o:connecttype="custom" o:connectlocs="0,125508;44241,45942;120859,0;209341,0;285959,45942;330200,125508;330200,217392;285959,296958;209341,342900;120859,342900;44241,296958;0,217392;0,125508" o:connectangles="0,0,0,0,0,0,0,0,0,0,0,0,0" textboxrect="0,0,330200,342900"/>
                <v:textbox>
                  <w:txbxContent>
                    <w:p w14:paraId="67D48C44" w14:textId="7CE9686C" w:rsidR="00DA0ABB" w:rsidRPr="00DA0ABB" w:rsidRDefault="00DA0ABB" w:rsidP="00DA0ABB">
                      <w:pPr>
                        <w:jc w:val="center"/>
                        <w:rPr>
                          <w:lang w:val="en-IN"/>
                        </w:rPr>
                      </w:pPr>
                      <w:r>
                        <w:rPr>
                          <w:lang w:val="en-IN"/>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7F7ADD" wp14:editId="4BB12AC5">
                <wp:simplePos x="0" y="0"/>
                <wp:positionH relativeFrom="column">
                  <wp:posOffset>1968500</wp:posOffset>
                </wp:positionH>
                <wp:positionV relativeFrom="paragraph">
                  <wp:posOffset>81280</wp:posOffset>
                </wp:positionV>
                <wp:extent cx="984250" cy="463550"/>
                <wp:effectExtent l="0" t="0" r="25400" b="12700"/>
                <wp:wrapNone/>
                <wp:docPr id="59" name="Oval 59"/>
                <wp:cNvGraphicFramePr/>
                <a:graphic xmlns:a="http://schemas.openxmlformats.org/drawingml/2006/main">
                  <a:graphicData uri="http://schemas.microsoft.com/office/word/2010/wordprocessingShape">
                    <wps:wsp>
                      <wps:cNvSpPr/>
                      <wps:spPr>
                        <a:xfrm>
                          <a:off x="0" y="0"/>
                          <a:ext cx="984250" cy="4635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FEEC407" w14:textId="6A860673" w:rsidR="00DA0ABB" w:rsidRPr="00DA0ABB" w:rsidRDefault="00DA0ABB" w:rsidP="00DA0ABB">
                            <w:pPr>
                              <w:jc w:val="center"/>
                              <w:rPr>
                                <w:lang w:val="en-IN"/>
                              </w:rPr>
                            </w:pPr>
                            <w:r>
                              <w:rPr>
                                <w:lang w:val="en-IN"/>
                              </w:rPr>
                              <w:t>B =W*X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F7ADD" id="Oval 59" o:spid="_x0000_s1029" style="position:absolute;left:0;text-align:left;margin-left:155pt;margin-top:6.4pt;width:77.5pt;height: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" fillcolor="white [3201]" strokecolor="#4f81bd [3204]" strokeweight="2pt">
                <v:textbox>
                  <w:txbxContent>
                    <w:p w14:paraId="5FEEC407" w14:textId="6A860673" w:rsidR="00DA0ABB" w:rsidRPr="00DA0ABB" w:rsidRDefault="00DA0ABB" w:rsidP="00DA0ABB">
                      <w:pPr>
                        <w:jc w:val="center"/>
                        <w:rPr>
                          <w:lang w:val="en-IN"/>
                        </w:rPr>
                      </w:pPr>
                      <w:r>
                        <w:rPr>
                          <w:lang w:val="en-IN"/>
                        </w:rPr>
                        <w:t>B =W*X</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201F3FC" wp14:editId="51447966">
                <wp:simplePos x="0" y="0"/>
                <wp:positionH relativeFrom="column">
                  <wp:posOffset>3505200</wp:posOffset>
                </wp:positionH>
                <wp:positionV relativeFrom="paragraph">
                  <wp:posOffset>24130</wp:posOffset>
                </wp:positionV>
                <wp:extent cx="330200" cy="342900"/>
                <wp:effectExtent l="0" t="0" r="12700" b="19050"/>
                <wp:wrapNone/>
                <wp:docPr id="58" name="Dodecagon 58"/>
                <wp:cNvGraphicFramePr/>
                <a:graphic xmlns:a="http://schemas.openxmlformats.org/drawingml/2006/main">
                  <a:graphicData uri="http://schemas.microsoft.com/office/word/2010/wordprocessingShape">
                    <wps:wsp>
                      <wps:cNvSpPr/>
                      <wps:spPr>
                        <a:xfrm>
                          <a:off x="0" y="0"/>
                          <a:ext cx="330200" cy="342900"/>
                        </a:xfrm>
                        <a:prstGeom prst="dodecagon">
                          <a:avLst/>
                        </a:prstGeom>
                      </wps:spPr>
                      <wps:style>
                        <a:lnRef idx="2">
                          <a:schemeClr val="dk1"/>
                        </a:lnRef>
                        <a:fillRef idx="1">
                          <a:schemeClr val="lt1"/>
                        </a:fillRef>
                        <a:effectRef idx="0">
                          <a:schemeClr val="dk1"/>
                        </a:effectRef>
                        <a:fontRef idx="minor">
                          <a:schemeClr val="dk1"/>
                        </a:fontRef>
                      </wps:style>
                      <wps:txbx>
                        <w:txbxContent>
                          <w:p w14:paraId="458596B2" w14:textId="28D3C9BB" w:rsidR="00DA0ABB" w:rsidRPr="00DA0ABB" w:rsidRDefault="00DA0ABB" w:rsidP="00DA0ABB">
                            <w:pPr>
                              <w:jc w:val="center"/>
                              <w:rPr>
                                <w:lang w:val="en-IN"/>
                              </w:rPr>
                            </w:pPr>
                            <w:r>
                              <w:rPr>
                                <w:lang w:val="en-I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1F3FC" id="Dodecagon 58" o:spid="_x0000_s1030" style="position:absolute;left:0;text-align:left;margin-left:276pt;margin-top:1.9pt;width:2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2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" adj="-11796480,,5400" path="m,125508l44241,45942,120859,r88482,l285959,45942r44241,79566l330200,217392r-44241,79566l209341,342900r-88482,l44241,296958,,217392,,125508xe" fillcolor="white [3201]" strokecolor="black [3200]" strokeweight="2pt">
                <v:stroke joinstyle="miter"/>
                <v:formulas/>
                <v:path arrowok="t" o:connecttype="custom" o:connectlocs="0,125508;44241,45942;120859,0;209341,0;285959,45942;330200,125508;330200,217392;285959,296958;209341,342900;120859,342900;44241,296958;0,217392;0,125508" o:connectangles="0,0,0,0,0,0,0,0,0,0,0,0,0" textboxrect="0,0,330200,342900"/>
                <v:textbox>
                  <w:txbxContent>
                    <w:p w14:paraId="458596B2" w14:textId="28D3C9BB" w:rsidR="00DA0ABB" w:rsidRPr="00DA0ABB" w:rsidRDefault="00DA0ABB" w:rsidP="00DA0ABB">
                      <w:pPr>
                        <w:jc w:val="center"/>
                        <w:rPr>
                          <w:lang w:val="en-IN"/>
                        </w:rPr>
                      </w:pPr>
                      <w:r>
                        <w:rPr>
                          <w:lang w:val="en-IN"/>
                        </w:rPr>
                        <w:t>X</w:t>
                      </w:r>
                    </w:p>
                  </w:txbxContent>
                </v:textbox>
              </v:shape>
            </w:pict>
          </mc:Fallback>
        </mc:AlternateContent>
      </w:r>
    </w:p>
    <w:p w14:paraId="7C73116A" w14:textId="37B9AAD7" w:rsidR="002E51B8" w:rsidRDefault="00DA0ABB" w:rsidP="004B7B88">
      <w:pPr>
        <w:pStyle w:val="BodyTextFirst"/>
        <w:ind w:firstLine="720"/>
      </w:pPr>
      <w:r>
        <w:rPr>
          <w:noProof/>
        </w:rPr>
        <mc:AlternateContent>
          <mc:Choice Requires="wps">
            <w:drawing>
              <wp:anchor distT="0" distB="0" distL="114300" distR="114300" simplePos="0" relativeHeight="251673600" behindDoc="0" locked="0" layoutInCell="1" allowOverlap="1" wp14:anchorId="68DBDE5B" wp14:editId="30873831">
                <wp:simplePos x="0" y="0"/>
                <wp:positionH relativeFrom="column">
                  <wp:posOffset>1238250</wp:posOffset>
                </wp:positionH>
                <wp:positionV relativeFrom="paragraph">
                  <wp:posOffset>99695</wp:posOffset>
                </wp:positionV>
                <wp:extent cx="1143000" cy="850900"/>
                <wp:effectExtent l="38100" t="38100" r="19050"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1143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763A6" id="Straight Arrow Connector 63" o:spid="_x0000_s1026" type="#_x0000_t32" style="position:absolute;margin-left:97.5pt;margin-top:7.85pt;width:90pt;height:6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2ADB67D5" wp14:editId="0B555389">
                <wp:simplePos x="0" y="0"/>
                <wp:positionH relativeFrom="column">
                  <wp:posOffset>1231900</wp:posOffset>
                </wp:positionH>
                <wp:positionV relativeFrom="paragraph">
                  <wp:posOffset>48895</wp:posOffset>
                </wp:positionV>
                <wp:extent cx="723900" cy="76200"/>
                <wp:effectExtent l="0" t="57150" r="1905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7239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9AA2D" id="Straight Arrow Connector 62" o:spid="_x0000_s1026" type="#_x0000_t32" style="position:absolute;margin-left:97pt;margin-top:3.85pt;width:57pt;height: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4D0F31D" wp14:editId="148EA3F8">
                <wp:simplePos x="0" y="0"/>
                <wp:positionH relativeFrom="column">
                  <wp:posOffset>2959100</wp:posOffset>
                </wp:positionH>
                <wp:positionV relativeFrom="paragraph">
                  <wp:posOffset>29845</wp:posOffset>
                </wp:positionV>
                <wp:extent cx="54610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83389" id="Straight Arrow Connector 60" o:spid="_x0000_s1026" type="#_x0000_t32" style="position:absolute;margin-left:233pt;margin-top:2.35pt;width:4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6297DD8A" wp14:editId="71F2E517">
                <wp:simplePos x="0" y="0"/>
                <wp:positionH relativeFrom="column">
                  <wp:posOffset>3841750</wp:posOffset>
                </wp:positionH>
                <wp:positionV relativeFrom="paragraph">
                  <wp:posOffset>42545</wp:posOffset>
                </wp:positionV>
                <wp:extent cx="996950" cy="311150"/>
                <wp:effectExtent l="38100" t="57150" r="12700" b="31750"/>
                <wp:wrapNone/>
                <wp:docPr id="56" name="Straight Arrow Connector 56"/>
                <wp:cNvGraphicFramePr/>
                <a:graphic xmlns:a="http://schemas.openxmlformats.org/drawingml/2006/main">
                  <a:graphicData uri="http://schemas.microsoft.com/office/word/2010/wordprocessingShape">
                    <wps:wsp>
                      <wps:cNvCnPr/>
                      <wps:spPr>
                        <a:xfrm flipH="1" flipV="1">
                          <a:off x="0" y="0"/>
                          <a:ext cx="996950" cy="3111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88EDAF6" id="Straight Arrow Connector 56" o:spid="_x0000_s1026" type="#_x0000_t32" style="position:absolute;margin-left:302.5pt;margin-top:3.35pt;width:78.5pt;height:2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" strokecolor="#4f81bd [3204]">
                <v:stroke endarrow="open"/>
              </v:shape>
            </w:pict>
          </mc:Fallback>
        </mc:AlternateContent>
      </w:r>
    </w:p>
    <w:p w14:paraId="17AFE3F0" w14:textId="1FAB913E" w:rsidR="002E51B8" w:rsidRDefault="00DA0ABB" w:rsidP="004B7B88">
      <w:pPr>
        <w:pStyle w:val="BodyTextFirst"/>
        <w:ind w:firstLine="720"/>
      </w:pPr>
      <w:r>
        <w:rPr>
          <w:noProof/>
        </w:rPr>
        <mc:AlternateContent>
          <mc:Choice Requires="wps">
            <w:drawing>
              <wp:anchor distT="0" distB="0" distL="114300" distR="114300" simplePos="0" relativeHeight="251663360" behindDoc="0" locked="0" layoutInCell="1" allowOverlap="1" wp14:anchorId="4CE0FA8A" wp14:editId="6CB23E68">
                <wp:simplePos x="0" y="0"/>
                <wp:positionH relativeFrom="column">
                  <wp:posOffset>4832350</wp:posOffset>
                </wp:positionH>
                <wp:positionV relativeFrom="paragraph">
                  <wp:posOffset>82550</wp:posOffset>
                </wp:positionV>
                <wp:extent cx="476250" cy="444500"/>
                <wp:effectExtent l="0" t="0" r="19050" b="12700"/>
                <wp:wrapNone/>
                <wp:docPr id="55" name="Oval 55"/>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CC0DBC6" w14:textId="551EBCFF" w:rsidR="00DA0ABB" w:rsidRPr="00DA0ABB" w:rsidRDefault="00DA0ABB" w:rsidP="00DA0ABB">
                            <w:pPr>
                              <w:jc w:val="center"/>
                              <w:rPr>
                                <w:lang w:val="en-IN"/>
                              </w:rPr>
                            </w:pPr>
                            <w:r>
                              <w:rPr>
                                <w:lang w:val="en-I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0FA8A" id="Oval 55" o:spid="_x0000_s1031" style="position:absolute;left:0;text-align:left;margin-left:380.5pt;margin-top:6.5pt;width:37.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" fillcolor="white [3201]" strokecolor="#4f81bd [3204]" strokeweight="2pt">
                <v:textbox>
                  <w:txbxContent>
                    <w:p w14:paraId="3CC0DBC6" w14:textId="551EBCFF" w:rsidR="00DA0ABB" w:rsidRPr="00DA0ABB" w:rsidRDefault="00DA0ABB" w:rsidP="00DA0ABB">
                      <w:pPr>
                        <w:jc w:val="center"/>
                        <w:rPr>
                          <w:lang w:val="en-IN"/>
                        </w:rPr>
                      </w:pPr>
                      <w:r>
                        <w:rPr>
                          <w:lang w:val="en-IN"/>
                        </w:rPr>
                        <w:t>X</w:t>
                      </w:r>
                    </w:p>
                  </w:txbxContent>
                </v:textbox>
              </v:oval>
            </w:pict>
          </mc:Fallback>
        </mc:AlternateContent>
      </w:r>
    </w:p>
    <w:p w14:paraId="077254E8" w14:textId="6F3B3E74" w:rsidR="002E51B8" w:rsidRDefault="002E51B8" w:rsidP="004B7B88">
      <w:pPr>
        <w:pStyle w:val="BodyTextFirst"/>
        <w:ind w:firstLine="720"/>
      </w:pPr>
    </w:p>
    <w:p w14:paraId="72840289" w14:textId="6AAE0A01" w:rsidR="002E51B8" w:rsidRDefault="00DA0ABB" w:rsidP="004B7B88">
      <w:pPr>
        <w:pStyle w:val="BodyTextFirst"/>
        <w:ind w:firstLine="720"/>
      </w:pPr>
      <w:r>
        <w:rPr>
          <w:noProof/>
        </w:rPr>
        <mc:AlternateContent>
          <mc:Choice Requires="wps">
            <w:drawing>
              <wp:anchor distT="0" distB="0" distL="114300" distR="114300" simplePos="0" relativeHeight="251671552" behindDoc="0" locked="0" layoutInCell="1" allowOverlap="1" wp14:anchorId="5EBD725B" wp14:editId="375DA9FB">
                <wp:simplePos x="0" y="0"/>
                <wp:positionH relativeFrom="column">
                  <wp:posOffset>2374900</wp:posOffset>
                </wp:positionH>
                <wp:positionV relativeFrom="paragraph">
                  <wp:posOffset>180340</wp:posOffset>
                </wp:positionV>
                <wp:extent cx="819150" cy="438150"/>
                <wp:effectExtent l="0" t="0" r="19050" b="19050"/>
                <wp:wrapNone/>
                <wp:docPr id="61" name="Oval 61"/>
                <wp:cNvGraphicFramePr/>
                <a:graphic xmlns:a="http://schemas.openxmlformats.org/drawingml/2006/main">
                  <a:graphicData uri="http://schemas.microsoft.com/office/word/2010/wordprocessingShape">
                    <wps:wsp>
                      <wps:cNvSpPr/>
                      <wps:spPr>
                        <a:xfrm>
                          <a:off x="0" y="0"/>
                          <a:ext cx="8191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021AEC8" w14:textId="671E64FF" w:rsidR="00DA0ABB" w:rsidRPr="00DA0ABB" w:rsidRDefault="00DA0ABB" w:rsidP="00DA0ABB">
                            <w:pPr>
                              <w:jc w:val="center"/>
                              <w:rPr>
                                <w:lang w:val="en-IN"/>
                              </w:rPr>
                            </w:pPr>
                            <w:r>
                              <w:rPr>
                                <w:lang w:val="en-IN"/>
                              </w:rPr>
                              <w:t>alpha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D725B" id="Oval 61" o:spid="_x0000_s1032" style="position:absolute;left:0;text-align:left;margin-left:187pt;margin-top:14.2pt;width:64.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" fillcolor="white [3201]" strokecolor="#4f81bd [3204]" strokeweight="2pt">
                <v:textbox>
                  <w:txbxContent>
                    <w:p w14:paraId="1021AEC8" w14:textId="671E64FF" w:rsidR="00DA0ABB" w:rsidRPr="00DA0ABB" w:rsidRDefault="00DA0ABB" w:rsidP="00DA0ABB">
                      <w:pPr>
                        <w:jc w:val="center"/>
                        <w:rPr>
                          <w:lang w:val="en-IN"/>
                        </w:rPr>
                      </w:pPr>
                      <w:r>
                        <w:rPr>
                          <w:lang w:val="en-IN"/>
                        </w:rPr>
                        <w:t>alpha</w:t>
                      </w:r>
                    </w:p>
                  </w:txbxContent>
                </v:textbox>
              </v:oval>
            </w:pict>
          </mc:Fallback>
        </mc:AlternateContent>
      </w:r>
    </w:p>
    <w:p w14:paraId="4C396E69" w14:textId="02464DD9" w:rsidR="002E51B8" w:rsidRDefault="002E51B8" w:rsidP="004B7B88">
      <w:pPr>
        <w:pStyle w:val="BodyTextFirst"/>
        <w:ind w:firstLine="720"/>
      </w:pPr>
    </w:p>
    <w:p w14:paraId="038A3986" w14:textId="77777777" w:rsidR="002E51B8" w:rsidRDefault="002E51B8" w:rsidP="004B7B88">
      <w:pPr>
        <w:pStyle w:val="BodyTextFirst"/>
        <w:ind w:firstLine="720"/>
      </w:pPr>
    </w:p>
    <w:p w14:paraId="2BBCBDD6" w14:textId="524D88E9" w:rsidR="004B7B88" w:rsidRDefault="004B7B88" w:rsidP="004B7B88">
      <w:pPr>
        <w:pStyle w:val="BodyTextFirst"/>
        <w:ind w:firstLine="720"/>
      </w:pPr>
      <w:r>
        <w:t xml:space="preserve">  </w:t>
      </w:r>
    </w:p>
    <w:p w14:paraId="02CB84DA" w14:textId="77777777" w:rsidR="004B7B88" w:rsidRDefault="004B7B88" w:rsidP="004B7B88">
      <w:pPr>
        <w:pStyle w:val="Heading2"/>
      </w:pPr>
      <w:r>
        <w:t>How It works:</w:t>
      </w:r>
    </w:p>
    <w:p w14:paraId="54B45076" w14:textId="503AE1D9" w:rsidR="004B7B88" w:rsidRDefault="00F13D0E" w:rsidP="004B7B88">
      <w:pPr>
        <w:pStyle w:val="BodyTextFirst"/>
        <w:ind w:firstLine="720"/>
      </w:pPr>
      <w:r>
        <w:t xml:space="preserve">An example of how a variable is used to create a computational graph is </w:t>
      </w:r>
      <w:r w:rsidR="005E4BB3">
        <w:t xml:space="preserve">displayed below. There are three variable </w:t>
      </w:r>
      <w:r w:rsidR="00CC4C8A">
        <w:t>objects</w:t>
      </w:r>
      <w:r w:rsidR="005E4BB3">
        <w:t xml:space="preserve"> around tensors x1, x2 and x3 with random points generated from a= 12 and b= 23, then the graph computation involves only multiplication and addition and </w:t>
      </w:r>
      <w:proofErr w:type="gramStart"/>
      <w:r w:rsidR="005E4BB3">
        <w:t>the final result</w:t>
      </w:r>
      <w:proofErr w:type="gramEnd"/>
      <w:r w:rsidR="005E4BB3">
        <w:t xml:space="preserve"> with the gradient is displayed below.</w:t>
      </w:r>
    </w:p>
    <w:p w14:paraId="21BF25A8" w14:textId="4E462853" w:rsidR="005E4BB3" w:rsidRDefault="00D925F8" w:rsidP="00CC4C8A">
      <w:pPr>
        <w:pStyle w:val="BodyTextFirst"/>
      </w:pPr>
      <w:r>
        <w:rPr>
          <w:noProof/>
        </w:rPr>
        <w:drawing>
          <wp:inline distT="0" distB="0" distL="0" distR="0" wp14:anchorId="6164C8CF" wp14:editId="49C96575">
            <wp:extent cx="5731510" cy="3747135"/>
            <wp:effectExtent l="0" t="0" r="2540" b="5715"/>
            <wp:docPr id="66" name="Picture 6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B421B9.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p>
    <w:p w14:paraId="22B3206B" w14:textId="77777777" w:rsidR="0026368E" w:rsidRDefault="0026368E" w:rsidP="0026368E">
      <w:pPr>
        <w:pStyle w:val="Heading2"/>
      </w:pPr>
      <w:r>
        <w:t>Problem:</w:t>
      </w:r>
    </w:p>
    <w:p w14:paraId="4CEF76DF" w14:textId="209627A7" w:rsidR="0026368E" w:rsidRDefault="0026368E" w:rsidP="0026368E">
      <w:pPr>
        <w:pStyle w:val="BodyTextFirst"/>
        <w:ind w:firstLine="720"/>
      </w:pPr>
      <w:r>
        <w:t xml:space="preserve">How to compute basic statistic </w:t>
      </w:r>
      <w:r w:rsidR="00F34989">
        <w:t xml:space="preserve">such as mean, median, mode etc. </w:t>
      </w:r>
      <w:r>
        <w:t>from Torch tensor.</w:t>
      </w:r>
      <w:r>
        <w:t xml:space="preserve"> </w:t>
      </w:r>
    </w:p>
    <w:p w14:paraId="19B0263A" w14:textId="77777777" w:rsidR="0026368E" w:rsidRDefault="0026368E" w:rsidP="0026368E">
      <w:pPr>
        <w:pStyle w:val="Heading2"/>
      </w:pPr>
      <w:r>
        <w:t>Solution:</w:t>
      </w:r>
    </w:p>
    <w:p w14:paraId="15B7310D" w14:textId="6869FB00" w:rsidR="0026368E" w:rsidRDefault="0026368E" w:rsidP="0026368E">
      <w:pPr>
        <w:pStyle w:val="BodyTextFirst"/>
        <w:ind w:firstLine="720"/>
      </w:pPr>
      <w:r>
        <w:t xml:space="preserve">Computation of basic statistics using PyTorch will enable the user to apply probability distributions and statistical tests to make inferences from data. Though the Torch functionality will be like that of </w:t>
      </w:r>
      <w:proofErr w:type="spellStart"/>
      <w:r>
        <w:t>Numpy</w:t>
      </w:r>
      <w:proofErr w:type="spellEnd"/>
      <w:r>
        <w:t xml:space="preserve">, but Torch functions will have GPU acceleration, hence let’s have a look at the functions to create basic statistic.  </w:t>
      </w:r>
    </w:p>
    <w:p w14:paraId="2FE1791E" w14:textId="77777777" w:rsidR="0026368E" w:rsidRDefault="0026368E" w:rsidP="0026368E">
      <w:pPr>
        <w:pStyle w:val="Heading2"/>
      </w:pPr>
      <w:r>
        <w:t>How It works:</w:t>
      </w:r>
    </w:p>
    <w:p w14:paraId="47A58600" w14:textId="4EBEB458" w:rsidR="002E1292" w:rsidRDefault="002E1292" w:rsidP="002E1292">
      <w:pPr>
        <w:pStyle w:val="BodyTextFirst"/>
        <w:ind w:firstLine="720"/>
      </w:pPr>
      <w:r>
        <w:t>From 1D tensor the mean computation is simple to write, however for 2D tensor extra argument need to be passed as mean or median or mode computation across which dimension required, need to be specified.</w:t>
      </w:r>
    </w:p>
    <w:p w14:paraId="0519602D" w14:textId="4E4FF654" w:rsidR="002E1292" w:rsidRDefault="004B7B88" w:rsidP="002E1292">
      <w:pPr>
        <w:pStyle w:val="BodyTextFirst"/>
        <w:ind w:firstLine="720"/>
      </w:pPr>
      <w:r>
        <w:rPr>
          <w:noProof/>
        </w:rPr>
        <w:lastRenderedPageBreak/>
        <w:drawing>
          <wp:inline distT="0" distB="0" distL="0" distR="0" wp14:anchorId="4F442075" wp14:editId="47D1950D">
            <wp:extent cx="5731510" cy="3368675"/>
            <wp:effectExtent l="0" t="0" r="2540" b="3175"/>
            <wp:docPr id="49" name="Picture 4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B47C08.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6CA9CFDA" w14:textId="4997C825" w:rsidR="004B7B88" w:rsidRDefault="004B7B88" w:rsidP="002E1292">
      <w:pPr>
        <w:pStyle w:val="BodyTextFirst"/>
        <w:ind w:firstLine="720"/>
      </w:pPr>
    </w:p>
    <w:p w14:paraId="5EE60749" w14:textId="49B37A24" w:rsidR="004B7B88" w:rsidRDefault="004B7B88" w:rsidP="002E1292">
      <w:pPr>
        <w:pStyle w:val="BodyTextFirst"/>
        <w:ind w:firstLine="720"/>
      </w:pPr>
      <w:r>
        <w:t>Median, mode and standard deviation Computation also can be written in the same way.</w:t>
      </w:r>
    </w:p>
    <w:p w14:paraId="056184DC" w14:textId="77777777" w:rsidR="004B7B88" w:rsidRDefault="004B7B88" w:rsidP="002E1292">
      <w:pPr>
        <w:pStyle w:val="BodyTextFirst"/>
        <w:ind w:firstLine="720"/>
      </w:pPr>
      <w:r>
        <w:rPr>
          <w:noProof/>
        </w:rPr>
        <w:drawing>
          <wp:inline distT="0" distB="0" distL="0" distR="0" wp14:anchorId="0CFF378C" wp14:editId="355149CA">
            <wp:extent cx="5731510" cy="3601720"/>
            <wp:effectExtent l="0" t="0" r="2540" b="0"/>
            <wp:docPr id="50" name="Picture 5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B49009.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inline>
        </w:drawing>
      </w:r>
    </w:p>
    <w:p w14:paraId="3464CF29" w14:textId="21057620" w:rsidR="004B7B88" w:rsidRDefault="004B7B88" w:rsidP="002E1292">
      <w:pPr>
        <w:pStyle w:val="BodyTextFirst"/>
        <w:ind w:firstLine="720"/>
      </w:pPr>
      <w:r>
        <w:t>Standard deviation shows the deviation from the measures of central tendency, which is an indication of consistency of data/variable. It shows whether there is enough fluctuation in data or not.</w:t>
      </w:r>
    </w:p>
    <w:p w14:paraId="143F5CA3" w14:textId="6AA6153B" w:rsidR="004B7B88" w:rsidRPr="002E1292" w:rsidRDefault="004B7B88" w:rsidP="002E1292">
      <w:pPr>
        <w:pStyle w:val="BodyTextFirst"/>
        <w:ind w:firstLine="720"/>
      </w:pPr>
      <w:r>
        <w:rPr>
          <w:noProof/>
        </w:rPr>
        <w:lastRenderedPageBreak/>
        <w:drawing>
          <wp:inline distT="0" distB="0" distL="0" distR="0" wp14:anchorId="00895593" wp14:editId="7D22DA21">
            <wp:extent cx="5731510" cy="3887470"/>
            <wp:effectExtent l="0" t="0" r="2540" b="0"/>
            <wp:docPr id="51" name="Picture 5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B47257.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887470"/>
                    </a:xfrm>
                    <a:prstGeom prst="rect">
                      <a:avLst/>
                    </a:prstGeom>
                  </pic:spPr>
                </pic:pic>
              </a:graphicData>
            </a:graphic>
          </wp:inline>
        </w:drawing>
      </w:r>
    </w:p>
    <w:p w14:paraId="36422BEC" w14:textId="77777777" w:rsidR="002D0B14" w:rsidRDefault="002D0B14" w:rsidP="002D0B14">
      <w:pPr>
        <w:pStyle w:val="Heading2"/>
      </w:pPr>
      <w:r>
        <w:t>Problem:</w:t>
      </w:r>
    </w:p>
    <w:p w14:paraId="239BCAF6" w14:textId="6E72FCE6" w:rsidR="002D0B14" w:rsidRDefault="002D0B14" w:rsidP="002D0B14">
      <w:pPr>
        <w:pStyle w:val="BodyTextFirst"/>
        <w:ind w:firstLine="720"/>
      </w:pPr>
      <w:r>
        <w:t xml:space="preserve">How to compute basic </w:t>
      </w:r>
      <w:r>
        <w:t>gradients from the sample tensors using PyTorch</w:t>
      </w:r>
      <w:r>
        <w:t xml:space="preserve">. </w:t>
      </w:r>
    </w:p>
    <w:p w14:paraId="2AC60B1F" w14:textId="77777777" w:rsidR="002D0B14" w:rsidRDefault="002D0B14" w:rsidP="002D0B14">
      <w:pPr>
        <w:pStyle w:val="Heading2"/>
      </w:pPr>
      <w:r>
        <w:t>Solution:</w:t>
      </w:r>
    </w:p>
    <w:p w14:paraId="0AA5703E" w14:textId="7298C003" w:rsidR="002D0B14" w:rsidRDefault="002D0B14" w:rsidP="002D0B14">
      <w:pPr>
        <w:pStyle w:val="BodyTextFirst"/>
        <w:ind w:firstLine="720"/>
      </w:pPr>
      <w:r>
        <w:t>We are going to consider a sample dataset, where two variables x and y both are present, with initial weight given, can we computationally get the gradients after each iteration, let’s have a look at the example.</w:t>
      </w:r>
      <w:r>
        <w:t xml:space="preserve">  </w:t>
      </w:r>
    </w:p>
    <w:p w14:paraId="07CFB50C" w14:textId="77777777" w:rsidR="002D0B14" w:rsidRDefault="002D0B14" w:rsidP="002D0B14">
      <w:pPr>
        <w:pStyle w:val="Heading2"/>
      </w:pPr>
      <w:r>
        <w:t>How It works:</w:t>
      </w:r>
    </w:p>
    <w:p w14:paraId="46613B84" w14:textId="3D90B22E" w:rsidR="002D0B14" w:rsidRDefault="002D0B14" w:rsidP="002D0B14">
      <w:pPr>
        <w:pStyle w:val="BodyTextFirst"/>
        <w:ind w:firstLine="720"/>
      </w:pPr>
      <w:proofErr w:type="spellStart"/>
      <w:r>
        <w:t>X_data</w:t>
      </w:r>
      <w:proofErr w:type="spellEnd"/>
      <w:r>
        <w:t xml:space="preserve"> and </w:t>
      </w:r>
      <w:proofErr w:type="spellStart"/>
      <w:r>
        <w:t>y_data</w:t>
      </w:r>
      <w:proofErr w:type="spellEnd"/>
      <w:r>
        <w:t xml:space="preserve"> both are lists and to compute the gradient of the two data lists, it requires computation of a loss function, a forward pass and running the stuff in a loop.</w:t>
      </w:r>
    </w:p>
    <w:p w14:paraId="731067A6" w14:textId="2C303037" w:rsidR="002D0B14" w:rsidRDefault="00EC6EF6" w:rsidP="00EC6EF6">
      <w:pPr>
        <w:pStyle w:val="BodyTextFirst"/>
      </w:pPr>
      <w:r>
        <w:rPr>
          <w:noProof/>
        </w:rPr>
        <w:drawing>
          <wp:inline distT="0" distB="0" distL="0" distR="0" wp14:anchorId="616A17B4" wp14:editId="0D846C02">
            <wp:extent cx="5731510" cy="1896745"/>
            <wp:effectExtent l="0" t="0" r="2540" b="8255"/>
            <wp:docPr id="67" name="Picture 6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B425FF.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896745"/>
                    </a:xfrm>
                    <a:prstGeom prst="rect">
                      <a:avLst/>
                    </a:prstGeom>
                  </pic:spPr>
                </pic:pic>
              </a:graphicData>
            </a:graphic>
          </wp:inline>
        </w:drawing>
      </w:r>
    </w:p>
    <w:p w14:paraId="4FB67D41" w14:textId="143A7653" w:rsidR="00EC6EF6" w:rsidRDefault="00EC6EF6" w:rsidP="00EC6EF6">
      <w:pPr>
        <w:pStyle w:val="BodyTextFirst"/>
      </w:pPr>
      <w:r>
        <w:rPr>
          <w:noProof/>
        </w:rPr>
        <w:lastRenderedPageBreak/>
        <w:drawing>
          <wp:inline distT="0" distB="0" distL="0" distR="0" wp14:anchorId="77E7C61C" wp14:editId="1A2839B4">
            <wp:extent cx="5731510" cy="3389630"/>
            <wp:effectExtent l="0" t="0" r="2540" b="1270"/>
            <wp:docPr id="68" name="Picture 6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B491AA.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14:paraId="21DA1004" w14:textId="1681E118" w:rsidR="00EC6EF6" w:rsidRDefault="00EC6EF6" w:rsidP="00EC6EF6">
      <w:pPr>
        <w:pStyle w:val="BodyTextFirst"/>
      </w:pPr>
      <w:r>
        <w:rPr>
          <w:noProof/>
        </w:rPr>
        <w:drawing>
          <wp:inline distT="0" distB="0" distL="0" distR="0" wp14:anchorId="0FA51EA1" wp14:editId="471F0E16">
            <wp:extent cx="5731510" cy="4231640"/>
            <wp:effectExtent l="0" t="0" r="2540" b="0"/>
            <wp:docPr id="69" name="Picture 69"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B4211A.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3DB0847C" w14:textId="0D6C2CED" w:rsidR="00E2544D" w:rsidRDefault="00E2544D" w:rsidP="00E2544D">
      <w:pPr>
        <w:pStyle w:val="BodyTextFirst"/>
      </w:pPr>
    </w:p>
    <w:p w14:paraId="0A0425CA" w14:textId="7CB10225" w:rsidR="00EC6EF6" w:rsidRDefault="00EC6EF6" w:rsidP="00E2544D">
      <w:pPr>
        <w:pStyle w:val="BodyTextFirst"/>
      </w:pPr>
      <w:r>
        <w:rPr>
          <w:noProof/>
        </w:rPr>
        <w:drawing>
          <wp:inline distT="0" distB="0" distL="0" distR="0" wp14:anchorId="57DC7029" wp14:editId="6B60D3FA">
            <wp:extent cx="5731510" cy="785495"/>
            <wp:effectExtent l="0" t="0" r="2540" b="0"/>
            <wp:docPr id="70" name="Picture 7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B4698E.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785495"/>
                    </a:xfrm>
                    <a:prstGeom prst="rect">
                      <a:avLst/>
                    </a:prstGeom>
                  </pic:spPr>
                </pic:pic>
              </a:graphicData>
            </a:graphic>
          </wp:inline>
        </w:drawing>
      </w:r>
    </w:p>
    <w:p w14:paraId="5EFB3FA9" w14:textId="77777777" w:rsidR="00FF2736" w:rsidRDefault="00FF2736" w:rsidP="00FF2736">
      <w:pPr>
        <w:pStyle w:val="Heading2"/>
      </w:pPr>
      <w:r>
        <w:lastRenderedPageBreak/>
        <w:t>Problem:</w:t>
      </w:r>
    </w:p>
    <w:p w14:paraId="67C62343" w14:textId="24760E16" w:rsidR="00FF2736" w:rsidRDefault="00FF2736" w:rsidP="00FF2736">
      <w:pPr>
        <w:pStyle w:val="BodyTextFirst"/>
        <w:ind w:firstLine="720"/>
      </w:pPr>
      <w:r>
        <w:t>How to compute</w:t>
      </w:r>
      <w:r w:rsidR="00C97345">
        <w:t xml:space="preserve"> or</w:t>
      </w:r>
      <w:r>
        <w:t xml:space="preserve"> </w:t>
      </w:r>
      <w:r>
        <w:t xml:space="preserve">perform operations based on variables </w:t>
      </w:r>
      <w:r w:rsidR="00C97345">
        <w:t>such as matrix multiplication.</w:t>
      </w:r>
    </w:p>
    <w:p w14:paraId="3743BE9F" w14:textId="77777777" w:rsidR="00FF2736" w:rsidRDefault="00FF2736" w:rsidP="00FF2736">
      <w:pPr>
        <w:pStyle w:val="Heading2"/>
      </w:pPr>
      <w:r>
        <w:t>Solution:</w:t>
      </w:r>
    </w:p>
    <w:p w14:paraId="3CF4A836" w14:textId="4776179C" w:rsidR="00FF2736" w:rsidRDefault="00C97345" w:rsidP="00FF2736">
      <w:pPr>
        <w:pStyle w:val="BodyTextFirst"/>
        <w:ind w:firstLine="720"/>
      </w:pPr>
      <w:r>
        <w:t xml:space="preserve">Tensors will be wrapped within the variable, which has three beautiful properties, such as requires grad, volatile and gradient. </w:t>
      </w:r>
      <w:r w:rsidR="00FF2736">
        <w:t xml:space="preserve">  </w:t>
      </w:r>
    </w:p>
    <w:p w14:paraId="10E60047" w14:textId="77777777" w:rsidR="00FF2736" w:rsidRDefault="00FF2736" w:rsidP="00FF2736">
      <w:pPr>
        <w:pStyle w:val="Heading2"/>
      </w:pPr>
      <w:r>
        <w:t>How It works:</w:t>
      </w:r>
    </w:p>
    <w:p w14:paraId="2DAC4E0A" w14:textId="6255C621" w:rsidR="00EC6EF6" w:rsidRDefault="00C97345" w:rsidP="00FF2736">
      <w:pPr>
        <w:pStyle w:val="BodyTextFirst"/>
      </w:pPr>
      <w:r>
        <w:t>Let’s create two sample variables around the tensors and perform matrix multiplication</w:t>
      </w:r>
      <w:r w:rsidR="00FF2736">
        <w:t>.</w:t>
      </w:r>
    </w:p>
    <w:p w14:paraId="0F9ECEAA" w14:textId="34E8A4EA" w:rsidR="00C97345" w:rsidRDefault="00AE4DE3" w:rsidP="00FF2736">
      <w:pPr>
        <w:pStyle w:val="BodyTextFirst"/>
      </w:pPr>
      <w:r>
        <w:rPr>
          <w:noProof/>
        </w:rPr>
        <w:drawing>
          <wp:inline distT="0" distB="0" distL="0" distR="0" wp14:anchorId="526D568A" wp14:editId="79AE75C3">
            <wp:extent cx="5731510" cy="3044190"/>
            <wp:effectExtent l="0" t="0" r="2540" b="3810"/>
            <wp:docPr id="71" name="Picture 7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B41ABC.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5C0B6E36" w14:textId="407F2020" w:rsidR="00AE4DE3" w:rsidRDefault="00AE4DE3" w:rsidP="00FF2736">
      <w:pPr>
        <w:pStyle w:val="BodyTextFirst"/>
      </w:pPr>
      <w:r>
        <w:rPr>
          <w:noProof/>
        </w:rPr>
        <w:drawing>
          <wp:inline distT="0" distB="0" distL="0" distR="0" wp14:anchorId="7A2DB0D2" wp14:editId="4824A29C">
            <wp:extent cx="5731510" cy="1241425"/>
            <wp:effectExtent l="0" t="0" r="2540" b="0"/>
            <wp:docPr id="72" name="Picture 7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B471D6.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1241425"/>
                    </a:xfrm>
                    <a:prstGeom prst="rect">
                      <a:avLst/>
                    </a:prstGeom>
                  </pic:spPr>
                </pic:pic>
              </a:graphicData>
            </a:graphic>
          </wp:inline>
        </w:drawing>
      </w:r>
    </w:p>
    <w:p w14:paraId="68004337" w14:textId="700988B9" w:rsidR="00AE4DE3" w:rsidRDefault="00AE4DE3" w:rsidP="00FF2736">
      <w:pPr>
        <w:pStyle w:val="BodyTextFirst"/>
      </w:pPr>
    </w:p>
    <w:p w14:paraId="3CE40A86" w14:textId="751F00B2" w:rsidR="00E904BE" w:rsidRPr="00E904BE" w:rsidRDefault="00E904BE" w:rsidP="00A7120A">
      <w:pPr>
        <w:pStyle w:val="BodyTextFirst"/>
        <w:rPr>
          <w:rFonts w:ascii="Arial" w:hAnsi="Arial" w:cs="Arial"/>
          <w:b/>
          <w:sz w:val="24"/>
          <w:szCs w:val="24"/>
        </w:rPr>
      </w:pPr>
      <w:r w:rsidRPr="00E904BE">
        <w:rPr>
          <w:rFonts w:ascii="Arial" w:hAnsi="Arial" w:cs="Arial"/>
          <w:b/>
          <w:sz w:val="24"/>
          <w:szCs w:val="24"/>
        </w:rPr>
        <w:t>Conclusion:</w:t>
      </w:r>
    </w:p>
    <w:p w14:paraId="486383D1" w14:textId="2CC4D559" w:rsidR="00E904BE" w:rsidRDefault="00E904BE" w:rsidP="00A7120A">
      <w:pPr>
        <w:pStyle w:val="BodyTextFirst"/>
      </w:pPr>
      <w:bookmarkStart w:id="0" w:name="_GoBack"/>
      <w:bookmarkEnd w:id="0"/>
    </w:p>
    <w:p w14:paraId="16398ACE" w14:textId="77777777" w:rsidR="00E904BE" w:rsidRDefault="00E904BE" w:rsidP="00A7120A">
      <w:pPr>
        <w:pStyle w:val="BodyTextFirst"/>
      </w:pPr>
    </w:p>
    <w:sectPr w:rsidR="00E90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panose1 w:val="00000000000000000000"/>
    <w:charset w:val="00"/>
    <w:family w:val="swiss"/>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swiss"/>
    <w:notTrueType/>
    <w:pitch w:val="variable"/>
    <w:sig w:usb0="00000083" w:usb1="00000000" w:usb2="00000000" w:usb3="00000000" w:csb0="00000009"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 MediumCond">
    <w:panose1 w:val="00000000000000000000"/>
    <w:charset w:val="00"/>
    <w:family w:val="swiss"/>
    <w:notTrueType/>
    <w:pitch w:val="variable"/>
    <w:sig w:usb0="00000003" w:usb1="00000000" w:usb2="00000000" w:usb3="00000000" w:csb0="00000001" w:csb1="00000000"/>
  </w:font>
  <w:font w:name="HelveticaNeue MediumExt">
    <w:panose1 w:val="00000000000000000000"/>
    <w:charset w:val="00"/>
    <w:family w:val="swiss"/>
    <w:notTrueType/>
    <w:pitch w:val="variable"/>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ZapfDingbats">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C4E8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00F7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7069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FACD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F0B3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19E92CA1"/>
    <w:multiLevelType w:val="hybridMultilevel"/>
    <w:tmpl w:val="B6E61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B92D6D"/>
    <w:multiLevelType w:val="hybridMultilevel"/>
    <w:tmpl w:val="BAAA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1"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2" w15:restartNumberingAfterBreak="0">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7"/>
  </w:num>
  <w:num w:numId="2">
    <w:abstractNumId w:val="13"/>
  </w:num>
  <w:num w:numId="3">
    <w:abstractNumId w:val="31"/>
  </w:num>
  <w:num w:numId="4">
    <w:abstractNumId w:val="21"/>
  </w:num>
  <w:num w:numId="5">
    <w:abstractNumId w:val="24"/>
  </w:num>
  <w:num w:numId="6">
    <w:abstractNumId w:val="17"/>
  </w:num>
  <w:num w:numId="7">
    <w:abstractNumId w:val="16"/>
  </w:num>
  <w:num w:numId="8">
    <w:abstractNumId w:val="25"/>
  </w:num>
  <w:num w:numId="9">
    <w:abstractNumId w:val="28"/>
  </w:num>
  <w:num w:numId="10">
    <w:abstractNumId w:val="22"/>
  </w:num>
  <w:num w:numId="11">
    <w:abstractNumId w:val="30"/>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10"/>
  </w:num>
  <w:num w:numId="25">
    <w:abstractNumId w:val="32"/>
  </w:num>
  <w:num w:numId="26">
    <w:abstractNumId w:val="11"/>
  </w:num>
  <w:num w:numId="27">
    <w:abstractNumId w:val="26"/>
  </w:num>
  <w:num w:numId="28">
    <w:abstractNumId w:val="10"/>
    <w:lvlOverride w:ilvl="0">
      <w:startOverride w:val="1"/>
    </w:lvlOverride>
  </w:num>
  <w:num w:numId="29">
    <w:abstractNumId w:val="18"/>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25"/>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0"/>
  </w:num>
  <w:num w:numId="42">
    <w:abstractNumId w:val="22"/>
    <w:lvlOverride w:ilvl="0">
      <w:startOverride w:val="1"/>
    </w:lvlOverride>
  </w:num>
  <w:num w:numId="43">
    <w:abstractNumId w:val="22"/>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23"/>
  </w:num>
  <w:num w:numId="48">
    <w:abstractNumId w:val="15"/>
  </w:num>
  <w:num w:numId="49">
    <w:abstractNumId w:val="19"/>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23"/>
    <w:rsid w:val="00023F64"/>
    <w:rsid w:val="00030699"/>
    <w:rsid w:val="000819B5"/>
    <w:rsid w:val="00091147"/>
    <w:rsid w:val="000D0DB7"/>
    <w:rsid w:val="000E5662"/>
    <w:rsid w:val="001416B2"/>
    <w:rsid w:val="001719D7"/>
    <w:rsid w:val="00182DBA"/>
    <w:rsid w:val="00187D7F"/>
    <w:rsid w:val="00190F9E"/>
    <w:rsid w:val="00196158"/>
    <w:rsid w:val="001B2438"/>
    <w:rsid w:val="001B3788"/>
    <w:rsid w:val="001C690B"/>
    <w:rsid w:val="001C7C61"/>
    <w:rsid w:val="001D40FA"/>
    <w:rsid w:val="0026368E"/>
    <w:rsid w:val="00275430"/>
    <w:rsid w:val="002A4CB1"/>
    <w:rsid w:val="002B1D41"/>
    <w:rsid w:val="002B56DF"/>
    <w:rsid w:val="002C54D3"/>
    <w:rsid w:val="002D0B14"/>
    <w:rsid w:val="002D743F"/>
    <w:rsid w:val="002E1292"/>
    <w:rsid w:val="002E51B8"/>
    <w:rsid w:val="002F4F9B"/>
    <w:rsid w:val="00307ECD"/>
    <w:rsid w:val="00311731"/>
    <w:rsid w:val="00322E45"/>
    <w:rsid w:val="00326413"/>
    <w:rsid w:val="00365E26"/>
    <w:rsid w:val="0039475D"/>
    <w:rsid w:val="00397795"/>
    <w:rsid w:val="003A332E"/>
    <w:rsid w:val="003E6374"/>
    <w:rsid w:val="003F4ECC"/>
    <w:rsid w:val="003F5335"/>
    <w:rsid w:val="00427236"/>
    <w:rsid w:val="00486C40"/>
    <w:rsid w:val="0049195E"/>
    <w:rsid w:val="004B54BA"/>
    <w:rsid w:val="004B741C"/>
    <w:rsid w:val="004B7B88"/>
    <w:rsid w:val="004D331A"/>
    <w:rsid w:val="004E2867"/>
    <w:rsid w:val="004F2BE3"/>
    <w:rsid w:val="004F4DFB"/>
    <w:rsid w:val="00525B59"/>
    <w:rsid w:val="00531918"/>
    <w:rsid w:val="00542E26"/>
    <w:rsid w:val="00560F80"/>
    <w:rsid w:val="00587F76"/>
    <w:rsid w:val="005A00B6"/>
    <w:rsid w:val="005B3431"/>
    <w:rsid w:val="005E4BB3"/>
    <w:rsid w:val="005F0479"/>
    <w:rsid w:val="005F0F18"/>
    <w:rsid w:val="006843C0"/>
    <w:rsid w:val="006A1060"/>
    <w:rsid w:val="006A7B46"/>
    <w:rsid w:val="006F353A"/>
    <w:rsid w:val="0072139D"/>
    <w:rsid w:val="007222E5"/>
    <w:rsid w:val="00762671"/>
    <w:rsid w:val="007627F2"/>
    <w:rsid w:val="00764C72"/>
    <w:rsid w:val="007D1B37"/>
    <w:rsid w:val="00814BD8"/>
    <w:rsid w:val="00816A6F"/>
    <w:rsid w:val="00830AF0"/>
    <w:rsid w:val="0087382E"/>
    <w:rsid w:val="008922E3"/>
    <w:rsid w:val="008A6A55"/>
    <w:rsid w:val="008B4016"/>
    <w:rsid w:val="008E13F6"/>
    <w:rsid w:val="008E673B"/>
    <w:rsid w:val="008F186B"/>
    <w:rsid w:val="008F2097"/>
    <w:rsid w:val="00906595"/>
    <w:rsid w:val="00916CB6"/>
    <w:rsid w:val="00925F9A"/>
    <w:rsid w:val="0095754C"/>
    <w:rsid w:val="00971EFF"/>
    <w:rsid w:val="00973177"/>
    <w:rsid w:val="0098475C"/>
    <w:rsid w:val="00990E31"/>
    <w:rsid w:val="009B59AE"/>
    <w:rsid w:val="009E1245"/>
    <w:rsid w:val="009E27E9"/>
    <w:rsid w:val="00A06738"/>
    <w:rsid w:val="00A3486F"/>
    <w:rsid w:val="00A416D4"/>
    <w:rsid w:val="00A7120A"/>
    <w:rsid w:val="00AE4DE3"/>
    <w:rsid w:val="00AE519C"/>
    <w:rsid w:val="00AE7A23"/>
    <w:rsid w:val="00AF28B7"/>
    <w:rsid w:val="00AF7D1B"/>
    <w:rsid w:val="00B02BC8"/>
    <w:rsid w:val="00B24147"/>
    <w:rsid w:val="00B44A2B"/>
    <w:rsid w:val="00B47BB5"/>
    <w:rsid w:val="00B632F7"/>
    <w:rsid w:val="00B66246"/>
    <w:rsid w:val="00B7138D"/>
    <w:rsid w:val="00B84D4F"/>
    <w:rsid w:val="00BA315F"/>
    <w:rsid w:val="00BB4B5C"/>
    <w:rsid w:val="00BC7330"/>
    <w:rsid w:val="00BF2D4D"/>
    <w:rsid w:val="00C57584"/>
    <w:rsid w:val="00C97345"/>
    <w:rsid w:val="00CC4C8A"/>
    <w:rsid w:val="00CE1AAB"/>
    <w:rsid w:val="00D46673"/>
    <w:rsid w:val="00D77F22"/>
    <w:rsid w:val="00D925F8"/>
    <w:rsid w:val="00DA0ABB"/>
    <w:rsid w:val="00DE2182"/>
    <w:rsid w:val="00DE3A9C"/>
    <w:rsid w:val="00E2544D"/>
    <w:rsid w:val="00E3009D"/>
    <w:rsid w:val="00E81BE7"/>
    <w:rsid w:val="00E904BE"/>
    <w:rsid w:val="00EC6EF6"/>
    <w:rsid w:val="00ED0A96"/>
    <w:rsid w:val="00ED2EC0"/>
    <w:rsid w:val="00ED6B23"/>
    <w:rsid w:val="00EF1275"/>
    <w:rsid w:val="00EF34E1"/>
    <w:rsid w:val="00F114D3"/>
    <w:rsid w:val="00F13D0E"/>
    <w:rsid w:val="00F34989"/>
    <w:rsid w:val="00F350EA"/>
    <w:rsid w:val="00FA4F74"/>
    <w:rsid w:val="00FB61C5"/>
    <w:rsid w:val="00FC581F"/>
    <w:rsid w:val="00FC5B59"/>
    <w:rsid w:val="00FD45E1"/>
    <w:rsid w:val="00FF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FADD"/>
  <w15:docId w15:val="{3C5FF40D-9297-4F71-88C0-6C172CAF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097"/>
    <w:rPr>
      <w:lang w:val="en-US"/>
    </w:rPr>
  </w:style>
  <w:style w:type="paragraph" w:styleId="Heading1">
    <w:name w:val="heading 1"/>
    <w:basedOn w:val="Normal"/>
    <w:next w:val="Normal"/>
    <w:link w:val="Heading1Char"/>
    <w:qFormat/>
    <w:rsid w:val="008F209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8F209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8F209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8F209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8F209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8F2097"/>
    <w:pPr>
      <w:spacing w:before="240" w:after="60"/>
      <w:outlineLvl w:val="5"/>
    </w:pPr>
    <w:rPr>
      <w:rFonts w:ascii="Calibri" w:eastAsia="PMingLiU" w:hAnsi="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14BD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14BD8"/>
    <w:rPr>
      <w:rFonts w:ascii="Calibri" w:hAnsi="Calibri"/>
      <w:szCs w:val="21"/>
    </w:rPr>
  </w:style>
  <w:style w:type="character" w:customStyle="1" w:styleId="Heading1Char">
    <w:name w:val="Heading 1 Char"/>
    <w:link w:val="Heading1"/>
    <w:rsid w:val="008F2097"/>
    <w:rPr>
      <w:rFonts w:ascii="Arial" w:hAnsi="Arial"/>
      <w:b/>
      <w:sz w:val="34"/>
      <w:szCs w:val="36"/>
      <w:lang w:val="en-US"/>
    </w:rPr>
  </w:style>
  <w:style w:type="character" w:customStyle="1" w:styleId="Heading2Char">
    <w:name w:val="Heading 2 Char"/>
    <w:link w:val="Heading2"/>
    <w:rsid w:val="008F2097"/>
    <w:rPr>
      <w:rFonts w:ascii="Arial" w:hAnsi="Arial"/>
      <w:b/>
      <w:sz w:val="28"/>
      <w:szCs w:val="28"/>
      <w:lang w:val="en-US"/>
    </w:rPr>
  </w:style>
  <w:style w:type="character" w:customStyle="1" w:styleId="Heading3Char">
    <w:name w:val="Heading 3 Char"/>
    <w:link w:val="Heading3"/>
    <w:rsid w:val="008F2097"/>
    <w:rPr>
      <w:rFonts w:ascii="Arial" w:hAnsi="Arial"/>
      <w:b/>
      <w:szCs w:val="28"/>
      <w:lang w:val="en-US"/>
    </w:rPr>
  </w:style>
  <w:style w:type="character" w:customStyle="1" w:styleId="Heading4Char">
    <w:name w:val="Heading 4 Char"/>
    <w:link w:val="Heading4"/>
    <w:rsid w:val="008F2097"/>
    <w:rPr>
      <w:rFonts w:ascii="Utopia" w:hAnsi="Utopia"/>
      <w:b/>
      <w:spacing w:val="-6"/>
      <w:szCs w:val="24"/>
      <w:lang w:val="en-US"/>
    </w:rPr>
  </w:style>
  <w:style w:type="character" w:customStyle="1" w:styleId="Heading5Char">
    <w:name w:val="Heading 5 Char"/>
    <w:link w:val="Heading5"/>
    <w:rsid w:val="008F2097"/>
    <w:rPr>
      <w:rFonts w:ascii="Arial Narrow" w:hAnsi="Arial Narrow"/>
      <w:b/>
      <w:lang w:val="en-US"/>
    </w:rPr>
  </w:style>
  <w:style w:type="character" w:customStyle="1" w:styleId="Heading6Char">
    <w:name w:val="Heading 6 Char"/>
    <w:link w:val="Heading6"/>
    <w:rsid w:val="008F2097"/>
    <w:rPr>
      <w:rFonts w:ascii="Calibri" w:eastAsia="PMingLiU" w:hAnsi="Calibri"/>
      <w:b/>
      <w:bCs/>
      <w:lang w:val="en-US"/>
    </w:rPr>
  </w:style>
  <w:style w:type="paragraph" w:styleId="BodyText">
    <w:name w:val="Body Text"/>
    <w:basedOn w:val="Normal"/>
    <w:link w:val="BodyTextChar"/>
    <w:qFormat/>
    <w:rsid w:val="008F2097"/>
    <w:pPr>
      <w:autoSpaceDE w:val="0"/>
      <w:autoSpaceDN w:val="0"/>
      <w:spacing w:after="120" w:line="240" w:lineRule="exact"/>
      <w:jc w:val="both"/>
    </w:pPr>
    <w:rPr>
      <w:rFonts w:ascii="Arial" w:hAnsi="Arial"/>
      <w:sz w:val="18"/>
    </w:rPr>
  </w:style>
  <w:style w:type="character" w:customStyle="1" w:styleId="BodyTextChar">
    <w:name w:val="Body Text Char"/>
    <w:link w:val="BodyText"/>
    <w:rsid w:val="008F2097"/>
    <w:rPr>
      <w:rFonts w:ascii="Arial" w:hAnsi="Arial"/>
      <w:sz w:val="18"/>
      <w:lang w:val="en-US"/>
    </w:rPr>
  </w:style>
  <w:style w:type="paragraph" w:customStyle="1" w:styleId="Bullet">
    <w:name w:val="Bullet"/>
    <w:basedOn w:val="Normal"/>
    <w:rsid w:val="008F2097"/>
    <w:pPr>
      <w:keepLines/>
      <w:numPr>
        <w:numId w:val="4"/>
      </w:numPr>
      <w:spacing w:before="120" w:after="120" w:line="240" w:lineRule="auto"/>
      <w:ind w:right="864"/>
    </w:pPr>
    <w:rPr>
      <w:rFonts w:ascii="Utopia" w:hAnsi="Utopia"/>
      <w:sz w:val="18"/>
    </w:rPr>
  </w:style>
  <w:style w:type="character" w:customStyle="1" w:styleId="CodeBold">
    <w:name w:val="Code Bold"/>
    <w:rsid w:val="008F2097"/>
    <w:rPr>
      <w:rFonts w:ascii="TheSansMonoConBlack" w:hAnsi="TheSansMonoConBlack"/>
      <w:sz w:val="18"/>
    </w:rPr>
  </w:style>
  <w:style w:type="paragraph" w:customStyle="1" w:styleId="ChapterNumber">
    <w:name w:val="Chapter Number"/>
    <w:next w:val="Normal"/>
    <w:autoRedefine/>
    <w:qFormat/>
    <w:rsid w:val="008F2097"/>
    <w:pPr>
      <w:keepNext/>
      <w:spacing w:after="240" w:line="240" w:lineRule="auto"/>
    </w:pPr>
    <w:rPr>
      <w:rFonts w:ascii="Arial" w:eastAsia="Times New Roman" w:hAnsi="Arial" w:cs="Times New Roman"/>
      <w:b/>
      <w:caps/>
      <w:sz w:val="28"/>
      <w:szCs w:val="28"/>
      <w:lang w:val="en-US"/>
    </w:rPr>
  </w:style>
  <w:style w:type="paragraph" w:customStyle="1" w:styleId="ChapterTitle">
    <w:name w:val="Chapter Title"/>
    <w:next w:val="Normal"/>
    <w:rsid w:val="008F2097"/>
    <w:pPr>
      <w:spacing w:before="240" w:after="1200" w:line="240" w:lineRule="auto"/>
    </w:pPr>
    <w:rPr>
      <w:rFonts w:ascii="Arial Narrow" w:eastAsia="Times New Roman" w:hAnsi="Arial Narrow" w:cs="Times New Roman"/>
      <w:b/>
      <w:sz w:val="60"/>
      <w:szCs w:val="48"/>
      <w:lang w:val="en-US"/>
    </w:rPr>
  </w:style>
  <w:style w:type="paragraph" w:customStyle="1" w:styleId="FigureCaption">
    <w:name w:val="Figure Caption"/>
    <w:next w:val="Normal"/>
    <w:qFormat/>
    <w:rsid w:val="008F2097"/>
    <w:pPr>
      <w:tabs>
        <w:tab w:val="left" w:pos="576"/>
      </w:tabs>
      <w:spacing w:before="400" w:after="240" w:line="240" w:lineRule="auto"/>
      <w:contextualSpacing/>
    </w:pPr>
    <w:rPr>
      <w:rFonts w:ascii="Utopia" w:eastAsia="Times New Roman" w:hAnsi="Utopia" w:cs="Times New Roman"/>
      <w:i/>
      <w:noProof/>
      <w:sz w:val="18"/>
      <w:szCs w:val="20"/>
      <w:lang w:val="en-US"/>
    </w:rPr>
  </w:style>
  <w:style w:type="paragraph" w:customStyle="1" w:styleId="CodeCaption">
    <w:name w:val="Code Caption"/>
    <w:basedOn w:val="Normal"/>
    <w:next w:val="Normal"/>
    <w:link w:val="CodeCaptionChar"/>
    <w:qFormat/>
    <w:rsid w:val="008F2097"/>
    <w:pPr>
      <w:tabs>
        <w:tab w:val="left" w:pos="576"/>
      </w:tabs>
      <w:spacing w:before="460"/>
      <w:contextualSpacing/>
    </w:pPr>
    <w:rPr>
      <w:rFonts w:ascii="Utopia" w:hAnsi="Utopia"/>
      <w:i/>
      <w:noProof/>
      <w:sz w:val="18"/>
    </w:rPr>
  </w:style>
  <w:style w:type="paragraph" w:styleId="BalloonText">
    <w:name w:val="Balloon Text"/>
    <w:basedOn w:val="Normal"/>
    <w:link w:val="BalloonTextChar"/>
    <w:rsid w:val="008F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F2097"/>
    <w:rPr>
      <w:rFonts w:ascii="Tahoma" w:hAnsi="Tahoma" w:cs="Tahoma"/>
      <w:sz w:val="16"/>
      <w:szCs w:val="16"/>
      <w:lang w:val="en-US"/>
    </w:rPr>
  </w:style>
  <w:style w:type="character" w:customStyle="1" w:styleId="CodeCaptionChar">
    <w:name w:val="Code Caption Char"/>
    <w:link w:val="CodeCaption"/>
    <w:rsid w:val="008F2097"/>
    <w:rPr>
      <w:rFonts w:ascii="Utopia" w:hAnsi="Utopia"/>
      <w:i/>
      <w:noProof/>
      <w:sz w:val="18"/>
      <w:lang w:val="en-US"/>
    </w:rPr>
  </w:style>
  <w:style w:type="paragraph" w:customStyle="1" w:styleId="NumSubList">
    <w:name w:val="Num Sub List"/>
    <w:basedOn w:val="Normal"/>
    <w:rsid w:val="008F2097"/>
    <w:pPr>
      <w:numPr>
        <w:numId w:val="47"/>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8F2097"/>
    <w:pPr>
      <w:ind w:left="1368"/>
    </w:pPr>
  </w:style>
  <w:style w:type="paragraph" w:customStyle="1" w:styleId="FMCopyrightTitle">
    <w:name w:val="FM Copyright Title"/>
    <w:basedOn w:val="FMCopyright"/>
    <w:locked/>
    <w:rsid w:val="008F2097"/>
    <w:pPr>
      <w:spacing w:before="100" w:after="100"/>
    </w:pPr>
    <w:rPr>
      <w:rFonts w:ascii="Utopia Bold" w:hAnsi="Utopia Bold"/>
      <w:sz w:val="19"/>
    </w:rPr>
  </w:style>
  <w:style w:type="paragraph" w:customStyle="1" w:styleId="FMCopyright">
    <w:name w:val="FM Copyright"/>
    <w:link w:val="FMCopyrightChar"/>
    <w:locked/>
    <w:rsid w:val="008F2097"/>
    <w:pPr>
      <w:spacing w:before="120" w:after="120" w:line="240" w:lineRule="auto"/>
      <w:jc w:val="both"/>
    </w:pPr>
    <w:rPr>
      <w:rFonts w:ascii="Utopia" w:eastAsia="Times New Roman" w:hAnsi="Utopia" w:cs="Times New Roman"/>
      <w:sz w:val="16"/>
      <w:szCs w:val="20"/>
      <w:lang w:val="en-US"/>
    </w:rPr>
  </w:style>
  <w:style w:type="paragraph" w:styleId="Index1">
    <w:name w:val="index 1"/>
    <w:basedOn w:val="Normal"/>
    <w:next w:val="Normal"/>
    <w:semiHidden/>
    <w:rsid w:val="008F2097"/>
    <w:pPr>
      <w:ind w:left="720" w:hanging="720"/>
    </w:pPr>
  </w:style>
  <w:style w:type="paragraph" w:styleId="Index2">
    <w:name w:val="index 2"/>
    <w:basedOn w:val="Normal"/>
    <w:next w:val="Normal"/>
    <w:semiHidden/>
    <w:rsid w:val="008F2097"/>
    <w:pPr>
      <w:ind w:left="720" w:hanging="432"/>
    </w:pPr>
  </w:style>
  <w:style w:type="paragraph" w:styleId="Index3">
    <w:name w:val="index 3"/>
    <w:basedOn w:val="Normal"/>
    <w:next w:val="Normal"/>
    <w:semiHidden/>
    <w:rsid w:val="008F2097"/>
    <w:pPr>
      <w:ind w:left="720" w:hanging="144"/>
    </w:pPr>
  </w:style>
  <w:style w:type="paragraph" w:customStyle="1" w:styleId="PartText">
    <w:name w:val="Part Text"/>
    <w:basedOn w:val="Normal"/>
    <w:next w:val="Normal"/>
    <w:locked/>
    <w:rsid w:val="008F209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8F2097"/>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8F2097"/>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8F209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8F2097"/>
    <w:rPr>
      <w:rFonts w:ascii="Utopia" w:hAnsi="Utopia"/>
      <w:i/>
      <w:iCs/>
      <w:sz w:val="20"/>
      <w:lang w:val="en-US"/>
    </w:rPr>
  </w:style>
  <w:style w:type="paragraph" w:customStyle="1" w:styleId="Results">
    <w:name w:val="Results"/>
    <w:basedOn w:val="Normal"/>
    <w:rsid w:val="008F209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8F2097"/>
    <w:pPr>
      <w:tabs>
        <w:tab w:val="num" w:pos="360"/>
      </w:tabs>
      <w:ind w:left="360" w:hanging="360"/>
    </w:pPr>
  </w:style>
  <w:style w:type="paragraph" w:customStyle="1" w:styleId="ExerciseBody">
    <w:name w:val="Exercise Body"/>
    <w:basedOn w:val="Normal"/>
    <w:link w:val="ExerciseBodyChar"/>
    <w:qFormat/>
    <w:rsid w:val="008F2097"/>
    <w:pPr>
      <w:spacing w:before="120"/>
      <w:ind w:left="288" w:right="288"/>
    </w:pPr>
    <w:rPr>
      <w:rFonts w:ascii="HelveticaNeue Condensed" w:hAnsi="HelveticaNeue Condensed"/>
      <w:sz w:val="20"/>
    </w:rPr>
  </w:style>
  <w:style w:type="character" w:customStyle="1" w:styleId="ExerciseBodyChar">
    <w:name w:val="Exercise Body Char"/>
    <w:link w:val="ExerciseBody"/>
    <w:rsid w:val="008F2097"/>
    <w:rPr>
      <w:rFonts w:ascii="HelveticaNeue Condensed" w:hAnsi="HelveticaNeue Condensed"/>
      <w:sz w:val="20"/>
      <w:lang w:val="en-US"/>
    </w:rPr>
  </w:style>
  <w:style w:type="paragraph" w:customStyle="1" w:styleId="ExerciseBullet">
    <w:name w:val="Exercise Bullet"/>
    <w:basedOn w:val="Normal"/>
    <w:rsid w:val="008F2097"/>
    <w:pPr>
      <w:framePr w:wrap="notBeside" w:vAnchor="text" w:hAnchor="text" w:y="1"/>
      <w:numPr>
        <w:numId w:val="2"/>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8F209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8F2097"/>
    <w:rPr>
      <w:rFonts w:ascii="HelveticaNeue Condensed" w:hAnsi="HelveticaNeue Condensed"/>
      <w:sz w:val="20"/>
      <w:lang w:val="en-US"/>
    </w:rPr>
  </w:style>
  <w:style w:type="paragraph" w:customStyle="1" w:styleId="TableText">
    <w:name w:val="Table Text"/>
    <w:qFormat/>
    <w:rsid w:val="008F2097"/>
    <w:pPr>
      <w:spacing w:before="120" w:after="120" w:line="240" w:lineRule="auto"/>
      <w:contextualSpacing/>
    </w:pPr>
    <w:rPr>
      <w:rFonts w:ascii="Utopia" w:eastAsia="Times New Roman" w:hAnsi="Utopia" w:cs="Times New Roman"/>
      <w:sz w:val="18"/>
      <w:szCs w:val="20"/>
      <w:lang w:val="en-US"/>
    </w:rPr>
  </w:style>
  <w:style w:type="paragraph" w:customStyle="1" w:styleId="TableCaption">
    <w:name w:val="Table Caption"/>
    <w:basedOn w:val="FigureCaption"/>
    <w:next w:val="Normal"/>
    <w:qFormat/>
    <w:rsid w:val="008F2097"/>
    <w:pPr>
      <w:spacing w:after="120"/>
    </w:pPr>
  </w:style>
  <w:style w:type="paragraph" w:customStyle="1" w:styleId="TableHead">
    <w:name w:val="Table Head"/>
    <w:next w:val="Normal"/>
    <w:rsid w:val="008F2097"/>
    <w:pPr>
      <w:keepNext/>
      <w:spacing w:before="60" w:after="60" w:line="240" w:lineRule="exact"/>
      <w:ind w:left="720" w:hanging="720"/>
    </w:pPr>
    <w:rPr>
      <w:rFonts w:ascii="Arial Narrow" w:eastAsia="Times New Roman" w:hAnsi="Arial Narrow" w:cs="Times New Roman"/>
      <w:b/>
      <w:sz w:val="20"/>
      <w:szCs w:val="20"/>
      <w:lang w:val="en-US"/>
    </w:rPr>
  </w:style>
  <w:style w:type="paragraph" w:customStyle="1" w:styleId="TableFootnote">
    <w:name w:val="Table Footnote"/>
    <w:basedOn w:val="Normal"/>
    <w:next w:val="Normal"/>
    <w:rsid w:val="008F2097"/>
    <w:pPr>
      <w:spacing w:before="60" w:after="240"/>
      <w:contextualSpacing/>
    </w:pPr>
    <w:rPr>
      <w:rFonts w:ascii="Utopia" w:hAnsi="Utopia"/>
      <w:i/>
      <w:sz w:val="18"/>
    </w:rPr>
  </w:style>
  <w:style w:type="table" w:styleId="TableGrid">
    <w:name w:val="Table Grid"/>
    <w:basedOn w:val="TableNormal"/>
    <w:rsid w:val="008F2097"/>
    <w:pPr>
      <w:spacing w:after="12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8F2097"/>
    <w:pPr>
      <w:numPr>
        <w:numId w:val="0"/>
      </w:numPr>
      <w:ind w:left="864"/>
    </w:pPr>
  </w:style>
  <w:style w:type="paragraph" w:customStyle="1" w:styleId="NumList">
    <w:name w:val="Num List"/>
    <w:basedOn w:val="Normal"/>
    <w:rsid w:val="008F2097"/>
    <w:pPr>
      <w:keepLines/>
      <w:numPr>
        <w:numId w:val="30"/>
      </w:numPr>
      <w:spacing w:before="120"/>
      <w:ind w:right="1152"/>
    </w:pPr>
    <w:rPr>
      <w:rFonts w:ascii="Utopia" w:hAnsi="Utopia"/>
      <w:sz w:val="18"/>
    </w:rPr>
  </w:style>
  <w:style w:type="paragraph" w:customStyle="1" w:styleId="QuoteSource">
    <w:name w:val="Quote Source"/>
    <w:basedOn w:val="Quote"/>
    <w:next w:val="Normal"/>
    <w:qFormat/>
    <w:rsid w:val="008F2097"/>
    <w:pPr>
      <w:spacing w:before="0"/>
      <w:ind w:left="0" w:right="0"/>
      <w:jc w:val="right"/>
    </w:pPr>
    <w:rPr>
      <w:i w:val="0"/>
    </w:rPr>
  </w:style>
  <w:style w:type="paragraph" w:customStyle="1" w:styleId="ExerciseHead">
    <w:name w:val="Exercise Head"/>
    <w:basedOn w:val="Normal"/>
    <w:next w:val="Normal"/>
    <w:rsid w:val="008F209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8F209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8F2097"/>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8F2097"/>
    <w:pPr>
      <w:spacing w:before="120" w:after="240"/>
    </w:pPr>
    <w:rPr>
      <w:rFonts w:ascii="HelveticaNeue Condensed" w:hAnsi="HelveticaNeue Condensed"/>
      <w:sz w:val="60"/>
    </w:rPr>
  </w:style>
  <w:style w:type="paragraph" w:customStyle="1" w:styleId="FMText">
    <w:name w:val="FM Text"/>
    <w:basedOn w:val="Normal"/>
    <w:locked/>
    <w:rsid w:val="008F2097"/>
    <w:pPr>
      <w:contextualSpacing/>
    </w:pPr>
    <w:rPr>
      <w:rFonts w:ascii="Utopia" w:hAnsi="Utopia"/>
      <w:sz w:val="18"/>
    </w:rPr>
  </w:style>
  <w:style w:type="paragraph" w:customStyle="1" w:styleId="FMDedication">
    <w:name w:val="FM Dedication"/>
    <w:basedOn w:val="Normal"/>
    <w:locked/>
    <w:rsid w:val="008F2097"/>
    <w:pPr>
      <w:spacing w:before="600" w:after="600" w:line="240" w:lineRule="auto"/>
      <w:jc w:val="center"/>
    </w:pPr>
    <w:rPr>
      <w:rFonts w:ascii="Utopia" w:hAnsi="Utopia"/>
      <w:i/>
      <w:sz w:val="20"/>
    </w:rPr>
  </w:style>
  <w:style w:type="paragraph" w:customStyle="1" w:styleId="FMTextCont">
    <w:name w:val="FM Text Cont"/>
    <w:basedOn w:val="FMText"/>
    <w:locked/>
    <w:rsid w:val="008F2097"/>
    <w:pPr>
      <w:ind w:firstLine="576"/>
    </w:pPr>
  </w:style>
  <w:style w:type="paragraph" w:customStyle="1" w:styleId="Footnote">
    <w:name w:val="Footnote"/>
    <w:basedOn w:val="Normal"/>
    <w:rsid w:val="008F2097"/>
    <w:rPr>
      <w:sz w:val="19"/>
    </w:rPr>
  </w:style>
  <w:style w:type="paragraph" w:styleId="DocumentMap">
    <w:name w:val="Document Map"/>
    <w:basedOn w:val="Normal"/>
    <w:link w:val="DocumentMapChar"/>
    <w:semiHidden/>
    <w:rsid w:val="008F2097"/>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8F2097"/>
    <w:rPr>
      <w:rFonts w:ascii="Tahoma" w:hAnsi="Tahoma" w:cs="Tahoma"/>
      <w:shd w:val="clear" w:color="auto" w:fill="000080"/>
      <w:lang w:val="en-US"/>
    </w:rPr>
  </w:style>
  <w:style w:type="paragraph" w:customStyle="1" w:styleId="ExerciseCode">
    <w:name w:val="Exercise Code"/>
    <w:basedOn w:val="Normal"/>
    <w:link w:val="ExerciseCodeChar"/>
    <w:qFormat/>
    <w:rsid w:val="008F209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8F2097"/>
    <w:rPr>
      <w:rFonts w:ascii="TheSansMonoConNormal" w:hAnsi="TheSansMonoConNormal"/>
      <w:noProof/>
      <w:sz w:val="18"/>
      <w:lang w:val="en-US"/>
    </w:rPr>
  </w:style>
  <w:style w:type="paragraph" w:customStyle="1" w:styleId="ExerciseSubhead">
    <w:name w:val="Exercise Subhead"/>
    <w:basedOn w:val="Normal"/>
    <w:rsid w:val="008F209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8F2097"/>
    <w:pPr>
      <w:suppressAutoHyphens/>
      <w:spacing w:after="0"/>
      <w:ind w:firstLine="720"/>
    </w:pPr>
    <w:rPr>
      <w:rFonts w:ascii="Utopia" w:hAnsi="Utopia"/>
      <w:sz w:val="18"/>
    </w:rPr>
  </w:style>
  <w:style w:type="character" w:styleId="Hyperlink">
    <w:name w:val="Hyperlink"/>
    <w:semiHidden/>
    <w:rsid w:val="008F2097"/>
    <w:rPr>
      <w:color w:val="0000FF"/>
      <w:u w:val="single"/>
    </w:rPr>
  </w:style>
  <w:style w:type="paragraph" w:styleId="Footer">
    <w:name w:val="footer"/>
    <w:basedOn w:val="Normal"/>
    <w:link w:val="FooterChar"/>
    <w:rsid w:val="008F2097"/>
    <w:pPr>
      <w:tabs>
        <w:tab w:val="center" w:pos="4320"/>
        <w:tab w:val="right" w:pos="8640"/>
      </w:tabs>
      <w:spacing w:before="360" w:after="240"/>
    </w:pPr>
    <w:rPr>
      <w:rFonts w:ascii="Utopia" w:hAnsi="Utopia"/>
    </w:rPr>
  </w:style>
  <w:style w:type="character" w:customStyle="1" w:styleId="FooterChar">
    <w:name w:val="Footer Char"/>
    <w:link w:val="Footer"/>
    <w:rsid w:val="008F2097"/>
    <w:rPr>
      <w:rFonts w:ascii="Utopia" w:hAnsi="Utopia"/>
      <w:lang w:val="en-US"/>
    </w:rPr>
  </w:style>
  <w:style w:type="paragraph" w:customStyle="1" w:styleId="NoteTipCaution">
    <w:name w:val="Note/Tip/Caution"/>
    <w:basedOn w:val="Normal"/>
    <w:next w:val="Normal"/>
    <w:link w:val="NoteTipCautionChar"/>
    <w:rsid w:val="008F209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8F2097"/>
    <w:rPr>
      <w:rFonts w:ascii="HelveticaNeue Condensed" w:hAnsi="HelveticaNeue Condensed"/>
      <w:sz w:val="20"/>
      <w:lang w:val="en-US"/>
    </w:rPr>
  </w:style>
  <w:style w:type="paragraph" w:customStyle="1" w:styleId="BodyTextFirst">
    <w:name w:val="Body Text First"/>
    <w:basedOn w:val="BodyText"/>
    <w:link w:val="BodyTextFirstChar"/>
    <w:rsid w:val="008F2097"/>
    <w:pPr>
      <w:spacing w:before="120" w:after="0" w:line="240" w:lineRule="auto"/>
    </w:pPr>
    <w:rPr>
      <w:rFonts w:ascii="Utopia" w:hAnsi="Utopia"/>
    </w:rPr>
  </w:style>
  <w:style w:type="character" w:customStyle="1" w:styleId="BodyTextFirstChar">
    <w:name w:val="Body Text First Char"/>
    <w:link w:val="BodyTextFirst"/>
    <w:rsid w:val="008F2097"/>
    <w:rPr>
      <w:rFonts w:ascii="Utopia" w:hAnsi="Utopia"/>
      <w:sz w:val="18"/>
      <w:lang w:val="en-US"/>
    </w:rPr>
  </w:style>
  <w:style w:type="character" w:customStyle="1" w:styleId="CodeInline">
    <w:name w:val="Code Inline"/>
    <w:rsid w:val="008F209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8F2097"/>
    <w:pPr>
      <w:spacing w:after="120" w:line="240" w:lineRule="auto"/>
    </w:pPr>
    <w:rPr>
      <w:rFonts w:ascii="Times" w:eastAsia="Times New Roman" w:hAnsi="Times" w:cs="Times New Roman"/>
      <w:sz w:val="20"/>
      <w:szCs w:val="20"/>
      <w:lang w:val="en-U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8F2097"/>
  </w:style>
  <w:style w:type="paragraph" w:customStyle="1" w:styleId="SideBarSubhead">
    <w:name w:val="Side Bar Subhead"/>
    <w:basedOn w:val="Normal"/>
    <w:rsid w:val="008F209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F2097"/>
    <w:pPr>
      <w:spacing w:before="120"/>
      <w:ind w:left="288" w:right="288"/>
    </w:pPr>
    <w:rPr>
      <w:rFonts w:ascii="HelveticaNeue Condensed" w:hAnsi="HelveticaNeue Condensed"/>
      <w:sz w:val="20"/>
    </w:rPr>
  </w:style>
  <w:style w:type="character" w:customStyle="1" w:styleId="SideBarBodyChar">
    <w:name w:val="Side Bar Body Char"/>
    <w:link w:val="SideBarBody"/>
    <w:rsid w:val="008F2097"/>
    <w:rPr>
      <w:rFonts w:ascii="HelveticaNeue Condensed" w:hAnsi="HelveticaNeue Condensed"/>
      <w:sz w:val="20"/>
      <w:lang w:val="en-US"/>
    </w:rPr>
  </w:style>
  <w:style w:type="paragraph" w:customStyle="1" w:styleId="ExerciseLast">
    <w:name w:val="Exercise Last"/>
    <w:basedOn w:val="Normal"/>
    <w:link w:val="ExerciseLastChar"/>
    <w:qFormat/>
    <w:rsid w:val="008F209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8F2097"/>
    <w:rPr>
      <w:rFonts w:ascii="HelveticaNeue Condensed" w:hAnsi="HelveticaNeue Condensed"/>
      <w:sz w:val="20"/>
      <w:lang w:val="en-US"/>
    </w:rPr>
  </w:style>
  <w:style w:type="paragraph" w:customStyle="1" w:styleId="SideBarLast">
    <w:name w:val="Side Bar Last"/>
    <w:basedOn w:val="Normal"/>
    <w:link w:val="SideBarLastChar"/>
    <w:qFormat/>
    <w:rsid w:val="008F209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8F2097"/>
    <w:rPr>
      <w:rFonts w:ascii="HelveticaNeue Condensed" w:hAnsi="HelveticaNeue Condensed"/>
      <w:sz w:val="20"/>
      <w:lang w:val="en-US"/>
    </w:rPr>
  </w:style>
  <w:style w:type="paragraph" w:customStyle="1" w:styleId="SideBarBullet">
    <w:name w:val="Side Bar Bullet"/>
    <w:basedOn w:val="Normal"/>
    <w:rsid w:val="008F2097"/>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8F2097"/>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8F2097"/>
    <w:rPr>
      <w:rFonts w:ascii="HelveticaNeue Condensed" w:hAnsi="HelveticaNeue Condensed"/>
      <w:sz w:val="20"/>
      <w:lang w:val="en-US"/>
    </w:rPr>
  </w:style>
  <w:style w:type="paragraph" w:customStyle="1" w:styleId="SideBarNum">
    <w:name w:val="Side Bar Num"/>
    <w:basedOn w:val="Normal"/>
    <w:link w:val="SideBarNumChar"/>
    <w:qFormat/>
    <w:rsid w:val="008F2097"/>
    <w:pPr>
      <w:numPr>
        <w:numId w:val="6"/>
      </w:numPr>
      <w:spacing w:before="120"/>
      <w:ind w:right="1152"/>
    </w:pPr>
    <w:rPr>
      <w:rFonts w:ascii="HelveticaNeue Condensed" w:hAnsi="HelveticaNeue Condensed"/>
      <w:sz w:val="20"/>
    </w:rPr>
  </w:style>
  <w:style w:type="character" w:customStyle="1" w:styleId="SideBarNumChar">
    <w:name w:val="Side Bar Num Char"/>
    <w:link w:val="SideBarNum"/>
    <w:rsid w:val="008F2097"/>
    <w:rPr>
      <w:rFonts w:ascii="HelveticaNeue Condensed" w:hAnsi="HelveticaNeue Condensed"/>
      <w:sz w:val="20"/>
      <w:lang w:val="en-US"/>
    </w:rPr>
  </w:style>
  <w:style w:type="paragraph" w:customStyle="1" w:styleId="SideBarHead">
    <w:name w:val="Side Bar Head"/>
    <w:basedOn w:val="Normal"/>
    <w:next w:val="Normal"/>
    <w:rsid w:val="008F209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8F2097"/>
    <w:pPr>
      <w:tabs>
        <w:tab w:val="center" w:pos="4680"/>
        <w:tab w:val="right" w:pos="9360"/>
      </w:tabs>
      <w:spacing w:before="240" w:after="480"/>
    </w:pPr>
    <w:rPr>
      <w:rFonts w:ascii="Utopia" w:eastAsia="Times New Roman" w:hAnsi="Utopia" w:cs="Times New Roman"/>
      <w:sz w:val="20"/>
      <w:szCs w:val="20"/>
      <w:lang w:val="en-US"/>
    </w:rPr>
  </w:style>
  <w:style w:type="paragraph" w:customStyle="1" w:styleId="FMBookTitle">
    <w:name w:val="FM Book Title"/>
    <w:basedOn w:val="Normal"/>
    <w:locked/>
    <w:rsid w:val="008F209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8F2097"/>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8F209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8F2097"/>
    <w:pPr>
      <w:spacing w:before="0" w:after="240"/>
    </w:pPr>
  </w:style>
  <w:style w:type="paragraph" w:customStyle="1" w:styleId="FMHead">
    <w:name w:val="FM Head"/>
    <w:basedOn w:val="Normal"/>
    <w:next w:val="Normal"/>
    <w:link w:val="FMHeadChar"/>
    <w:locked/>
    <w:rsid w:val="008F2097"/>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8F209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8F209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8F209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8F2097"/>
    <w:pPr>
      <w:spacing w:before="120" w:after="120" w:line="240" w:lineRule="auto"/>
    </w:pPr>
    <w:rPr>
      <w:rFonts w:ascii="Utopia" w:eastAsia="Times New Roman" w:hAnsi="Utopia" w:cs="Times New Roman"/>
      <w:sz w:val="18"/>
      <w:szCs w:val="20"/>
      <w:lang w:val="en-US"/>
    </w:rPr>
    <w:tblPr>
      <w:tblCellMar>
        <w:left w:w="0" w:type="dxa"/>
        <w:right w:w="0" w:type="dxa"/>
      </w:tblCellMar>
    </w:tblPr>
  </w:style>
  <w:style w:type="table" w:styleId="TableList3">
    <w:name w:val="Table List 3"/>
    <w:basedOn w:val="TableNormal"/>
    <w:rsid w:val="008F2097"/>
    <w:pPr>
      <w:spacing w:after="12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8F209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8F2097"/>
    <w:rPr>
      <w:rFonts w:ascii="HelveticaNeue Condensed" w:hAnsi="HelveticaNeue Condensed"/>
      <w:b/>
      <w:sz w:val="18"/>
      <w:lang w:val="en-US"/>
    </w:rPr>
  </w:style>
  <w:style w:type="paragraph" w:customStyle="1" w:styleId="Figure">
    <w:name w:val="Figure"/>
    <w:next w:val="Normal"/>
    <w:rsid w:val="008F2097"/>
    <w:pPr>
      <w:spacing w:before="120" w:after="120" w:line="240" w:lineRule="auto"/>
    </w:pPr>
    <w:rPr>
      <w:rFonts w:ascii="Arial" w:eastAsia="Times New Roman" w:hAnsi="Arial" w:cs="Times New Roman"/>
      <w:sz w:val="18"/>
      <w:szCs w:val="20"/>
      <w:lang w:val="en-US"/>
    </w:rPr>
  </w:style>
  <w:style w:type="paragraph" w:styleId="Revision">
    <w:name w:val="Revision"/>
    <w:hidden/>
    <w:uiPriority w:val="99"/>
    <w:semiHidden/>
    <w:rsid w:val="008F2097"/>
    <w:pPr>
      <w:spacing w:after="0" w:line="240" w:lineRule="auto"/>
    </w:pPr>
    <w:rPr>
      <w:rFonts w:ascii="Calibri" w:eastAsia="Calibri" w:hAnsi="Calibri" w:cs="Times New Roman"/>
      <w:lang w:val="en-US"/>
    </w:rPr>
  </w:style>
  <w:style w:type="character" w:styleId="IntenseEmphasis">
    <w:name w:val="Intense Emphasis"/>
    <w:basedOn w:val="DefaultParagraphFont"/>
    <w:uiPriority w:val="21"/>
    <w:qFormat/>
    <w:rsid w:val="008F2097"/>
    <w:rPr>
      <w:b/>
      <w:bCs/>
      <w:i/>
      <w:iCs/>
      <w:color w:val="auto"/>
    </w:rPr>
  </w:style>
  <w:style w:type="character" w:styleId="Emphasis">
    <w:name w:val="Emphasis"/>
    <w:basedOn w:val="DefaultParagraphFont"/>
    <w:qFormat/>
    <w:rsid w:val="008F2097"/>
    <w:rPr>
      <w:i/>
      <w:iCs/>
    </w:rPr>
  </w:style>
  <w:style w:type="character" w:styleId="Strong">
    <w:name w:val="Strong"/>
    <w:basedOn w:val="DefaultParagraphFont"/>
    <w:qFormat/>
    <w:rsid w:val="008F2097"/>
    <w:rPr>
      <w:b/>
      <w:bCs/>
    </w:rPr>
  </w:style>
  <w:style w:type="paragraph" w:styleId="Subtitle">
    <w:name w:val="Subtitle"/>
    <w:basedOn w:val="Normal"/>
    <w:next w:val="Normal"/>
    <w:link w:val="SubtitleChar"/>
    <w:qFormat/>
    <w:rsid w:val="008F2097"/>
    <w:pPr>
      <w:spacing w:after="60"/>
      <w:jc w:val="center"/>
      <w:outlineLvl w:val="1"/>
    </w:pPr>
    <w:rPr>
      <w:rFonts w:ascii="Cambria" w:hAnsi="Cambria"/>
      <w:szCs w:val="24"/>
    </w:rPr>
  </w:style>
  <w:style w:type="character" w:customStyle="1" w:styleId="SubtitleChar">
    <w:name w:val="Subtitle Char"/>
    <w:basedOn w:val="DefaultParagraphFont"/>
    <w:link w:val="Subtitle"/>
    <w:rsid w:val="008F2097"/>
    <w:rPr>
      <w:rFonts w:ascii="Cambria" w:hAnsi="Cambria"/>
      <w:szCs w:val="24"/>
      <w:lang w:val="en-US"/>
    </w:rPr>
  </w:style>
  <w:style w:type="character" w:customStyle="1" w:styleId="DingbatSymbol">
    <w:name w:val="Dingbat Symbol"/>
    <w:basedOn w:val="DefaultParagraphFont"/>
    <w:uiPriority w:val="1"/>
    <w:locked/>
    <w:rsid w:val="008F2097"/>
    <w:rPr>
      <w:rFonts w:ascii="ZapfDingbats" w:eastAsiaTheme="minorHAnsi" w:hAnsi="ZapfDingbats" w:cstheme="minorBidi"/>
      <w:color w:val="BFBFBF" w:themeColor="background1" w:themeShade="BF"/>
      <w:szCs w:val="24"/>
    </w:rPr>
  </w:style>
  <w:style w:type="character" w:customStyle="1" w:styleId="BlackDingbat">
    <w:name w:val="Black Dingbat"/>
    <w:rsid w:val="008F2097"/>
    <w:rPr>
      <w:rFonts w:ascii="ZapfDingbats" w:hAnsi="ZapfDingbats"/>
      <w:color w:val="auto"/>
      <w:szCs w:val="24"/>
    </w:rPr>
  </w:style>
  <w:style w:type="paragraph" w:customStyle="1" w:styleId="Code">
    <w:name w:val="Code"/>
    <w:basedOn w:val="Normal"/>
    <w:link w:val="CodeChar"/>
    <w:qFormat/>
    <w:rsid w:val="008F2097"/>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8F2097"/>
    <w:rPr>
      <w:rFonts w:ascii="TheSansMonoConNormal" w:hAnsi="TheSansMonoConNormal"/>
      <w:noProof/>
      <w:sz w:val="18"/>
      <w:lang w:val="en-US"/>
    </w:rPr>
  </w:style>
  <w:style w:type="character" w:customStyle="1" w:styleId="GrayDingbat">
    <w:name w:val="Gray Dingbat"/>
    <w:basedOn w:val="BlackDingbat"/>
    <w:uiPriority w:val="1"/>
    <w:qFormat/>
    <w:rsid w:val="008F2097"/>
    <w:rPr>
      <w:rFonts w:ascii="ZapfDingbats" w:hAnsi="ZapfDingbats"/>
      <w:color w:val="BFBFBF" w:themeColor="background1" w:themeShade="BF"/>
      <w:szCs w:val="24"/>
    </w:rPr>
  </w:style>
  <w:style w:type="character" w:customStyle="1" w:styleId="FMAuthorChar">
    <w:name w:val="FM Author Char"/>
    <w:link w:val="FMAuthor"/>
    <w:rsid w:val="008F2097"/>
    <w:rPr>
      <w:rFonts w:ascii="HelveticaNeue MediumExt" w:hAnsi="HelveticaNeue MediumExt"/>
      <w:sz w:val="32"/>
      <w:szCs w:val="24"/>
      <w:lang w:val="en-US"/>
    </w:rPr>
  </w:style>
  <w:style w:type="paragraph" w:customStyle="1" w:styleId="HeaderWHITE">
    <w:name w:val="Header WHITE"/>
    <w:basedOn w:val="Header"/>
    <w:qFormat/>
    <w:locked/>
    <w:rsid w:val="008F2097"/>
    <w:rPr>
      <w:rFonts w:eastAsia="PMingLiU"/>
      <w:color w:val="FFFFFF" w:themeColor="background1"/>
    </w:rPr>
  </w:style>
  <w:style w:type="character" w:customStyle="1" w:styleId="FMCopyrightChar">
    <w:name w:val="FM Copyright Char"/>
    <w:link w:val="FMCopyright"/>
    <w:rsid w:val="008F2097"/>
    <w:rPr>
      <w:rFonts w:ascii="Utopia" w:eastAsia="Times New Roman" w:hAnsi="Utopia" w:cs="Times New Roman"/>
      <w:sz w:val="16"/>
      <w:szCs w:val="20"/>
      <w:lang w:val="en-US"/>
    </w:rPr>
  </w:style>
  <w:style w:type="character" w:customStyle="1" w:styleId="FMEditionChar">
    <w:name w:val="FM Edition Char"/>
    <w:basedOn w:val="DefaultParagraphFont"/>
    <w:link w:val="FMEdition"/>
    <w:rsid w:val="008F2097"/>
    <w:rPr>
      <w:rFonts w:ascii="HelveticaNeue MediumCond" w:hAnsi="HelveticaNeue MediumCond"/>
      <w:color w:val="808080"/>
      <w:sz w:val="48"/>
      <w:lang w:val="en-US"/>
    </w:rPr>
  </w:style>
  <w:style w:type="paragraph" w:styleId="TOC2">
    <w:name w:val="toc 2"/>
    <w:basedOn w:val="Normal"/>
    <w:next w:val="Normal"/>
    <w:uiPriority w:val="39"/>
    <w:rsid w:val="008F209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8F2097"/>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8F2097"/>
    <w:pPr>
      <w:spacing w:after="100"/>
    </w:pPr>
  </w:style>
  <w:style w:type="paragraph" w:customStyle="1" w:styleId="PartTextCont">
    <w:name w:val="Part Text Cont."/>
    <w:basedOn w:val="Normal"/>
    <w:qFormat/>
    <w:locked/>
    <w:rsid w:val="008F2097"/>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8F2097"/>
    <w:rPr>
      <w:rFonts w:ascii="Arial" w:hAnsi="Arial"/>
      <w:b/>
      <w:caps/>
      <w:sz w:val="52"/>
      <w:szCs w:val="28"/>
      <w:lang w:val="en-US"/>
    </w:rPr>
  </w:style>
  <w:style w:type="character" w:customStyle="1" w:styleId="PartTitleChar">
    <w:name w:val="Part Title Char"/>
    <w:basedOn w:val="DefaultParagraphFont"/>
    <w:link w:val="PartTitle"/>
    <w:rsid w:val="008F2097"/>
    <w:rPr>
      <w:rFonts w:ascii="Arial" w:hAnsi="Arial"/>
      <w:b/>
      <w:sz w:val="64"/>
      <w:szCs w:val="48"/>
      <w:lang w:val="en-US"/>
    </w:rPr>
  </w:style>
  <w:style w:type="character" w:customStyle="1" w:styleId="FMHeadChar">
    <w:name w:val="FM Head Char"/>
    <w:basedOn w:val="DefaultParagraphFont"/>
    <w:link w:val="FMHead"/>
    <w:rsid w:val="008F2097"/>
    <w:rPr>
      <w:rFonts w:ascii="Arial Narrow" w:hAnsi="Arial Narrow"/>
      <w:b/>
      <w:spacing w:val="-20"/>
      <w:sz w:val="60"/>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07397">
      <w:bodyDiv w:val="1"/>
      <w:marLeft w:val="0"/>
      <w:marRight w:val="0"/>
      <w:marTop w:val="0"/>
      <w:marBottom w:val="0"/>
      <w:divBdr>
        <w:top w:val="none" w:sz="0" w:space="0" w:color="auto"/>
        <w:left w:val="none" w:sz="0" w:space="0" w:color="auto"/>
        <w:bottom w:val="none" w:sz="0" w:space="0" w:color="auto"/>
        <w:right w:val="none" w:sz="0" w:space="0" w:color="auto"/>
      </w:divBdr>
    </w:div>
    <w:div w:id="12225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Editorial\General\templates\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5A75E809EB1448987BF8FBE3E9AE8" ma:contentTypeVersion="" ma:contentTypeDescription="Create a new document." ma:contentTypeScope="" ma:versionID="f27c23c6d6be8a52940037273398e847">
  <xsd:schema xmlns:xsd="http://www.w3.org/2001/XMLSchema" xmlns:xs="http://www.w3.org/2001/XMLSchema" xmlns:p="http://schemas.microsoft.com/office/2006/metadata/properties" xmlns:ns2="119e8ce9-fc33-4402-becb-6d0fbcbb8ab0" xmlns:ns3="149daad8-53e0-4e54-a1b9-e9d4e4fc36cb" xmlns:ns4="AEF446F1-2C52-4F54-9E0C-1E5F22AD6D91" xmlns:ns5="aef446f1-2c52-4f54-9e0c-1e5f22ad6d91" targetNamespace="http://schemas.microsoft.com/office/2006/metadata/properties" ma:root="true" ma:fieldsID="d9abbfdc5f8f0df08a0f19db768fc3ca" ns2:_="" ns3:_="" ns4:_="" ns5:_="">
    <xsd:import namespace="119e8ce9-fc33-4402-becb-6d0fbcbb8ab0"/>
    <xsd:import namespace="149daad8-53e0-4e54-a1b9-e9d4e4fc36cb"/>
    <xsd:import namespace="AEF446F1-2C52-4F54-9E0C-1E5F22AD6D91"/>
    <xsd:import namespace="aef446f1-2c52-4f54-9e0c-1e5f22ad6d9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AEF446F1-2C52-4F54-9E0C-1E5F22AD6D91"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ef446f1-2c52-4f54-9e0c-1e5f22ad6d91"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From xmlns="AEF446F1-2C52-4F54-9E0C-1E5F22AD6D91">First Draft</StatusFrom>
    <Chapter_x0020_Number xmlns="149daad8-53e0-4e54-a1b9-e9d4e4fc36cb">02</Chapter_x0020_Number>
    <Update_x0020_ChapterOn_x0020_Root xmlns="aef446f1-2c52-4f54-9e0c-1e5f22ad6d91">
      <Url xsi:nil="true"/>
      <Description xsi:nil="true"/>
    </Update_x0020_ChapterOn_x0020_Root>
    <StatusTo xmlns="AEF446F1-2C52-4F54-9E0C-1E5F22AD6D91">First Draft</StatusTo>
    <Update_x0020_ChapterOn_x0020_Root_x0028_1_x0029_ xmlns="aef446f1-2c52-4f54-9e0c-1e5f22ad6d91">
      <Url xsi:nil="true"/>
      <Description xsi:nil="true"/>
    </Update_x0020_ChapterOn_x0020_Root_x0028_1_x0029_>
    <Status xmlns="119e8ce9-fc33-4402-becb-6d0fbcbb8ab0">First Draft Approved</Status>
  </documentManagement>
</p:properties>
</file>

<file path=customXml/itemProps1.xml><?xml version="1.0" encoding="utf-8"?>
<ds:datastoreItem xmlns:ds="http://schemas.openxmlformats.org/officeDocument/2006/customXml" ds:itemID="{0CA0BD82-D431-4000-A01B-4395CBD3D024}"/>
</file>

<file path=customXml/itemProps2.xml><?xml version="1.0" encoding="utf-8"?>
<ds:datastoreItem xmlns:ds="http://schemas.openxmlformats.org/officeDocument/2006/customXml" ds:itemID="{1D3FC105-B88C-4F39-B755-4037485BF3E3}"/>
</file>

<file path=customXml/itemProps3.xml><?xml version="1.0" encoding="utf-8"?>
<ds:datastoreItem xmlns:ds="http://schemas.openxmlformats.org/officeDocument/2006/customXml" ds:itemID="{705B05C1-8B20-40AF-A728-778F33AD072A}"/>
</file>

<file path=docProps/app.xml><?xml version="1.0" encoding="utf-8"?>
<Properties xmlns="http://schemas.openxmlformats.org/officeDocument/2006/extended-properties" xmlns:vt="http://schemas.openxmlformats.org/officeDocument/2006/docPropsVTypes">
  <Template>7SD - w instruction</Template>
  <TotalTime>1500</TotalTime>
  <Pages>8</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Moodie, Matthew</dc:creator>
  <cp:keywords/>
  <dc:description/>
  <cp:lastModifiedBy>Mafoi</cp:lastModifiedBy>
  <cp:revision>44</cp:revision>
  <dcterms:created xsi:type="dcterms:W3CDTF">2018-09-16T17:00:00Z</dcterms:created>
  <dcterms:modified xsi:type="dcterms:W3CDTF">2018-09-17T18:00:00Z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0x010100E015A75E809EB1448987BF8FBE3E9AE8</vt:lpwstr>
  </property>
</Properties>
</file>